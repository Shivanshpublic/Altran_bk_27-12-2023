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Altran_Sales_Order_Conf/50018"/>
            <w:id w:val="-346637227"/>
            <w:placeholder>
              <w:docPart w:val="E75F7F8197954E4BB25340D33CAE312B"/>
            </w:placeholder>
            <w:dataBinding w:prefixMappings="xmlns:ns0='urn:microsoft-dynamics-nav/reports/Altran_Sales_Order_Conf/50018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Altran_Sales_Order_Conf/50018"/>
            <w:id w:val="-1171950695"/>
            <w:placeholder>
              <w:docPart w:val="4DDBEE593B9F444AAA7B4193A6631176"/>
            </w:placeholder>
            <w:dataBinding w:prefixMappings="xmlns:ns0='urn:microsoft-dynamics-nav/reports/Altran_Sales_Order_Conf/50018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Altran_Sales_Order_Conf/50018"/>
            <w:id w:val="2121793087"/>
            <w:placeholder>
              <w:docPart w:val="E75F7F8197954E4BB25340D33CAE312B"/>
            </w:placeholder>
            <w:dataBinding w:prefixMappings="xmlns:ns0='urn:microsoft-dynamics-nav/reports/Altran_Sales_Order_Conf/50018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Altran_Sales_Order_Conf/50018"/>
            <w:id w:val="1521665205"/>
            <w:placeholder>
              <w:docPart w:val="952A8435749047F587B8E98072B7D243"/>
            </w:placeholder>
            <w:dataBinding w:prefixMappings="xmlns:ns0='urn:microsoft-dynamics-nav/reports/Altran_Sales_Order_Conf/50018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Altran_Sales_Order_Conf/50018"/>
            <w:id w:val="536395156"/>
            <w:placeholder>
              <w:docPart w:val="E75F7F8197954E4BB25340D33CAE312B"/>
            </w:placeholder>
            <w:dataBinding w:prefixMappings="xmlns:ns0='urn:microsoft-dynamics-nav/reports/Altran_Sales_Order_Conf/50018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Altran_Sales_Order_Conf/50018"/>
            <w:id w:val="-1053613660"/>
            <w:placeholder>
              <w:docPart w:val="952A8435749047F587B8E98072B7D243"/>
            </w:placeholder>
            <w:dataBinding w:prefixMappings="xmlns:ns0='urn:microsoft-dynamics-nav/reports/Altran_Sales_Order_Conf/50018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Altran_Sales_Order_Conf/50018"/>
            <w:id w:val="1229109116"/>
            <w:placeholder>
              <w:docPart w:val="E75F7F8197954E4BB25340D33CAE312B"/>
            </w:placeholder>
            <w:dataBinding w:prefixMappings="xmlns:ns0='urn:microsoft-dynamics-nav/reports/Altran_Sales_Order_Conf/50018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Altran_Sales_Order_Conf/50018"/>
            <w:id w:val="-843252946"/>
            <w:placeholder>
              <w:docPart w:val="952A8435749047F587B8E98072B7D243"/>
            </w:placeholder>
            <w:dataBinding w:prefixMappings="xmlns:ns0='urn:microsoft-dynamics-nav/reports/Altran_Sales_Order_Conf/50018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Altran_Sales_Order_Conf/50018"/>
            <w:id w:val="1814057176"/>
            <w:placeholder>
              <w:docPart w:val="E75F7F8197954E4BB25340D33CAE312B"/>
            </w:placeholder>
            <w:dataBinding w:prefixMappings="xmlns:ns0='urn:microsoft-dynamics-nav/reports/Altran_Sales_Order_Conf/50018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Altran_Sales_Order_Conf/50018"/>
            <w:id w:val="-1834985711"/>
            <w:placeholder>
              <w:docPart w:val="952A8435749047F587B8E98072B7D243"/>
            </w:placeholder>
            <w:dataBinding w:prefixMappings="xmlns:ns0='urn:microsoft-dynamics-nav/reports/Altran_Sales_Order_Conf/50018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Altran_Sales_Order_Conf/50018"/>
            <w:id w:val="-2064325541"/>
            <w:placeholder>
              <w:docPart w:val="E75F7F8197954E4BB25340D33CAE312B"/>
            </w:placeholder>
            <w:dataBinding w:prefixMappings="xmlns:ns0='urn:microsoft-dynamics-nav/reports/Altran_Sales_Order_Conf/50018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Altran_Sales_Order_Conf/50018"/>
            <w:id w:val="-2005736487"/>
            <w:placeholder>
              <w:docPart w:val="952A8435749047F587B8E98072B7D243"/>
            </w:placeholder>
            <w:dataBinding w:prefixMappings="xmlns:ns0='urn:microsoft-dynamics-nav/reports/Altran_Sales_Order_Conf/50018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Altran_Sales_Order_Conf/50018"/>
            <w:id w:val="-762605892"/>
            <w:placeholder>
              <w:docPart w:val="E75F7F8197954E4BB25340D33CAE312B"/>
            </w:placeholder>
            <w:dataBinding w:prefixMappings="xmlns:ns0='urn:microsoft-dynamics-nav/reports/Altran_Sales_Order_Conf/50018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Altran_Sales_Order_Conf/50018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Altran_Sales_Order_Conf/50018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Altran_Sales_Order_Conf/50018"/>
                <w:id w:val="1332101128"/>
                <w:placeholder>
                  <w:docPart w:val="0AEE67F9895048F883A7F127DC2B5575"/>
                </w:placeholder>
                <w:dataBinding w:prefixMappings="xmlns:ns0='urn:microsoft-dynamics-nav/reports/Altran_Sales_Order_Conf/50018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Altran_Sales_Order_Conf/50018"/>
            <w:id w:val="571465082"/>
            <w:placeholder>
              <w:docPart w:val="E75F7F8197954E4BB25340D33CAE312B"/>
            </w:placeholder>
            <w:dataBinding w:prefixMappings="xmlns:ns0='urn:microsoft-dynamics-nav/reports/Altran_Sales_Order_Conf/50018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Altran_Sales_Order_Conf/50018"/>
            <w:id w:val="-1130623254"/>
            <w:placeholder>
              <w:docPart w:val="9F80A2FDA08740968B6B5B32F2C049B8"/>
            </w:placeholder>
            <w:dataBinding w:prefixMappings="xmlns:ns0='urn:microsoft-dynamics-nav/reports/Altran_Sales_Order_Conf/50018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Altran_Sales_Order_Conf/50018"/>
            <w:id w:val="-1172871637"/>
            <w:placeholder>
              <w:docPart w:val="DefaultPlaceholder_-1854013440"/>
            </w:placeholder>
            <w:dataBinding w:prefixMappings="xmlns:ns0='urn:microsoft-dynamics-nav/reports/Altran_Sales_Order_Conf/50018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Altran_Sales_Order_Conf/50018"/>
            <w:id w:val="-1266381342"/>
            <w:placeholder>
              <w:docPart w:val="693F331A4E424D6CBC378AA610D8384A"/>
            </w:placeholder>
            <w:dataBinding w:prefixMappings="xmlns:ns0='urn:microsoft-dynamics-nav/reports/Altran_Sales_Order_Conf/50018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Altran_Sales_Order_Conf/50018"/>
            <w:id w:val="-1844006567"/>
            <w:placeholder>
              <w:docPart w:val="5A0FDE7C4422471EA6E4071CC2DCC3DE"/>
            </w:placeholder>
            <w:dataBinding w:prefixMappings="xmlns:ns0='urn:microsoft-dynamics-nav/reports/Altran_Sales_Order_Conf/50018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Altran_Sales_Order_Conf/50018"/>
            <w:id w:val="1620342425"/>
            <w:placeholder>
              <w:docPart w:val="ECF533CA8B6C4D908977A8365DE08A95"/>
            </w:placeholder>
            <w:dataBinding w:prefixMappings="xmlns:ns0='urn:microsoft-dynamics-nav/reports/Altran_Sales_Order_Conf/50018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Altran_Sales_Order_Conf/50018"/>
            <w:id w:val="-2093382796"/>
            <w:placeholder>
              <w:docPart w:val="328FA2BAB5D94A7AAD03E2C770C7ADE7"/>
            </w:placeholder>
            <w:dataBinding w:prefixMappings="xmlns:ns0='urn:microsoft-dynamics-nav/reports/Altran_Sales_Order_Conf/50018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Altran_Sales_Order_Conf/50018"/>
            <w:id w:val="1867791684"/>
            <w:placeholder>
              <w:docPart w:val="8B9E147DFCDF4E93888164658FE85B29"/>
            </w:placeholder>
            <w:dataBinding w:prefixMappings="xmlns:ns0='urn:microsoft-dynamics-nav/reports/Altran_Sales_Order_Conf/50018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Altran_Sales_Order_Conf/50018"/>
            <w:id w:val="-168258069"/>
            <w:placeholder>
              <w:docPart w:val="1E1FBECECCA947E9B88801BF3D0D34A0"/>
            </w:placeholder>
            <w:dataBinding w:prefixMappings="xmlns:ns0='urn:microsoft-dynamics-nav/reports/Altran_Sales_Order_Conf/50018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Altran_Sales_Order_Conf/50018"/>
        <w:id w:val="-965343209"/>
        <w15:dataBinding w:prefixMappings="xmlns:ns0='urn:microsoft-dynamics-nav/reports/Altran_Sales_Order_Conf/50018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Altran_Sales_Order_Conf/50018"/>
                <w:id w:val="1295334976"/>
                <w:placeholder>
                  <w:docPart w:val="A61977B96F8142538D1AB4A17207B026"/>
                </w:placeholder>
                <w:dataBinding w:prefixMappings="xmlns:ns0='urn:microsoft-dynamics-nav/reports/Altran_Sales_Order_Conf/50018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Altran_Sales_Order_Conf/50018"/>
            <w:id w:val="771446451"/>
            <w:placeholder>
              <w:docPart w:val="614919D5FB7D46A6A4A010D767BB1C28"/>
            </w:placeholder>
            <w:dataBinding w:prefixMappings="xmlns:ns0='urn:microsoft-dynamics-nav/reports/Altran_Sales_Order_Conf/50018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Altran_Sales_Order_Conf/50018"/>
            <w:id w:val="1545399846"/>
            <w:placeholder>
              <w:docPart w:val="614919D5FB7D46A6A4A010D767BB1C28"/>
            </w:placeholder>
            <w:dataBinding w:prefixMappings="xmlns:ns0='urn:microsoft-dynamics-nav/reports/Altran_Sales_Order_Conf/50018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Altran_Sales_Order_Conf/50018"/>
            <w:id w:val="616415257"/>
            <w:placeholder>
              <w:docPart w:val="614919D5FB7D46A6A4A010D767BB1C28"/>
            </w:placeholder>
            <w:dataBinding w:prefixMappings="xmlns:ns0='urn:microsoft-dynamics-nav/reports/Altran_Sales_Order_Conf/50018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Altran_Sales_Order_Conf/50018"/>
            <w:id w:val="-1521079236"/>
            <w:placeholder>
              <w:docPart w:val="614919D5FB7D46A6A4A010D767BB1C28"/>
            </w:placeholder>
            <w:dataBinding w:prefixMappings="xmlns:ns0='urn:microsoft-dynamics-nav/reports/Altran_Sales_Order_Conf/50018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Altran_Sales_Order_Conf/50018"/>
            <w:id w:val="1291246806"/>
            <w:placeholder>
              <w:docPart w:val="614919D5FB7D46A6A4A010D767BB1C28"/>
            </w:placeholder>
            <w:dataBinding w:prefixMappings="xmlns:ns0='urn:microsoft-dynamics-nav/reports/Altran_Sales_Order_Conf/50018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Altran_Sales_Order_Conf/50018"/>
            <w:id w:val="1532234539"/>
            <w:placeholder>
              <w:docPart w:val="614919D5FB7D46A6A4A010D767BB1C28"/>
            </w:placeholder>
            <w:dataBinding w:prefixMappings="xmlns:ns0='urn:microsoft-dynamics-nav/reports/Altran_Sales_Order_Conf/50018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Altran_Sales_Order_Conf/50018"/>
          <w:id w:val="1327254768"/>
          <w15:dataBinding w:prefixMappings="xmlns:ns0='urn:microsoft-dynamics-nav/reports/Altran_Sales_Order_Conf/50018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Altran_Sales_Order_Conf/50018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Altran_Sales_Order_Conf/50018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Altran_Sales_Order_Conf/50018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Altran_Sales_Order_Conf/50018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Altran_Sales_Order_Conf/50018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Altran_Sales_Order_Conf/50018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Altran_Sales_Order_Conf/50018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Altran_Sales_Order_Conf/50018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Altran_Sales_Order_Conf/50018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Altran_Sales_Order_Conf/50018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Altran_Sales_Order_Conf/50018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Altran_Sales_Order_Conf/50018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Altran_Sales_Order_Conf/50018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Altran_Sales_Order_Conf/50018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Altran_Sales_Order_Conf/50018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Altran_Sales_Order_Conf/50018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Altran_Sales_Order_Conf/50018"/>
          <w:id w:val="1981810996"/>
          <w15:dataBinding w:prefixMappings="xmlns:ns0='urn:microsoft-dynamics-nav/reports/Altran_Sales_Order_Conf/50018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Altran_Sales_Order_Conf/50018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Altran_Sales_Order_Conf/50018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Altran_Sales_Order_Conf/50018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Altran_Sales_Order_Conf/50018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Altran_Sales_Order_Conf/50018"/>
            <w:id w:val="1496384203"/>
            <w:placeholder>
              <w:docPart w:val="614919D5FB7D46A6A4A010D767BB1C28"/>
            </w:placeholder>
            <w:dataBinding w:prefixMappings="xmlns:ns0='urn:microsoft-dynamics-nav/reports/Altran_Sales_Order_Conf/50018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Altran_Sales_Order_Conf/50018"/>
            <w:id w:val="1661501859"/>
            <w:placeholder>
              <w:docPart w:val="614919D5FB7D46A6A4A010D767BB1C28"/>
            </w:placeholder>
            <w:dataBinding w:prefixMappings="xmlns:ns0='urn:microsoft-dynamics-nav/reports/Altran_Sales_Order_Conf/50018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Altran_Sales_Order_Conf/50018"/>
          <w:id w:val="-1281032448"/>
          <w:placeholder>
            <w:docPart w:val="BB4DF878670043C0A4AACF144363537B"/>
          </w:placeholder>
          <w:dataBinding w:prefixMappings="xmlns:ns0='urn:microsoft-dynamics-nav/reports/Altran_Sales_Order_Conf/50018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Altran_Sales_Order_Conf/50018"/>
          <w:id w:val="608548200"/>
          <w:placeholder>
            <w:docPart w:val="3F7147E7BE7446119FD219DCB453672D"/>
          </w:placeholder>
          <w:dataBinding w:prefixMappings="xmlns:ns0='urn:microsoft-dynamics-nav/reports/Altran_Sales_Order_Conf/50018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Altran_Sales_Order_Conf/50018"/>
          <w:id w:val="1296021557"/>
          <w:placeholder>
            <w:docPart w:val="821DDE5DD88C4DC3B849C515FE2657DC"/>
          </w:placeholder>
          <w:dataBinding w:prefixMappings="xmlns:ns0='urn:microsoft-dynamics-nav/reports/Altran_Sales_Order_Conf/50018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Altran_Sales_Order_Conf/50018"/>
          <w:id w:val="1890613349"/>
          <w:placeholder>
            <w:docPart w:val="866C16E8914945E380BFDEE46053DFF8"/>
          </w:placeholder>
          <w:dataBinding w:prefixMappings="xmlns:ns0='urn:microsoft-dynamics-nav/reports/Altran_Sales_Order_Conf/50018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Altran_Sales_Order_Conf/50018"/>
          <w:id w:val="1012960786"/>
          <w:placeholder>
            <w:docPart w:val="0C9A73E161EE410CA673109F52667D85"/>
          </w:placeholder>
          <w:dataBinding w:prefixMappings="xmlns:ns0='urn:microsoft-dynamics-nav/reports/Altran_Sales_Order_Conf/50018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Altran_Sales_Order_Conf/50018"/>
          <w:id w:val="1106304509"/>
          <w:placeholder>
            <w:docPart w:val="3DBA637FBEDA417985C3D1F3F77F0AD8"/>
          </w:placeholder>
          <w:dataBinding w:prefixMappings="xmlns:ns0='urn:microsoft-dynamics-nav/reports/Altran_Sales_Order_Conf/50018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Altran_Sales_Order_Conf/50018"/>
          <w:id w:val="-292215141"/>
          <w:placeholder>
            <w:docPart w:val="D639E321D0644223A91C20E0B762C610"/>
          </w:placeholder>
          <w:dataBinding w:prefixMappings="xmlns:ns0='urn:microsoft-dynamics-nav/reports/Altran_Sales_Order_Conf/50018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Altran_Sales_Order_Conf/50018"/>
          <w:id w:val="-2039804412"/>
          <w:placeholder>
            <w:docPart w:val="483C77159FA44EB480FD3380B055BA97"/>
          </w:placeholder>
          <w:dataBinding w:prefixMappings="xmlns:ns0='urn:microsoft-dynamics-nav/reports/Altran_Sales_Order_Conf/50018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Altran_Sales_Order_Conf/50018"/>
          <w:id w:val="-1096472806"/>
          <w:placeholder>
            <w:docPart w:val="DC9B735C7AD94CE1A15440DEF9F98377"/>
          </w:placeholder>
          <w:dataBinding w:prefixMappings="xmlns:ns0='urn:microsoft-dynamics-nav/reports/Altran_Sales_Order_Conf/50018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Altran_Sales_Order_Conf/50018"/>
          <w:id w:val="483051749"/>
          <w:placeholder>
            <w:docPart w:val="D96654DFCFE94D97AC43C81A3F9AD72A"/>
          </w:placeholder>
          <w:dataBinding w:prefixMappings="xmlns:ns0='urn:microsoft-dynamics-nav/reports/Altran_Sales_Order_Conf/50018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Altran_Sales_Order_Conf/50018"/>
          <w:id w:val="344517436"/>
          <w:placeholder>
            <w:docPart w:val="601B6C8C6FDB44DA9801D080063548E3"/>
          </w:placeholder>
          <w:dataBinding w:prefixMappings="xmlns:ns0='urn:microsoft-dynamics-nav/reports/Altran_Sales_Order_Conf/50018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Altran_Sales_Order_Conf/50018"/>
          <w:id w:val="-919787168"/>
          <w:placeholder>
            <w:docPart w:val="C6BD66AFA4CF4A91899986FCBB09C9B7"/>
          </w:placeholder>
          <w:dataBinding w:prefixMappings="xmlns:ns0='urn:microsoft-dynamics-nav/reports/Altran_Sales_Order_Conf/50018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Altran_Sales_Order_Conf/50018"/>
          <w:id w:val="631832452"/>
          <w:placeholder>
            <w:docPart w:val="501DE68E8A27481AA4D8416D80E0C2B1"/>
          </w:placeholder>
          <w:dataBinding w:prefixMappings="xmlns:ns0='urn:microsoft-dynamics-nav/reports/Altran_Sales_Order_Conf/50018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Altran_Sales_Order_Conf/50018"/>
          <w:id w:val="1463994099"/>
          <w:placeholder>
            <w:docPart w:val="FFDA12B4DCE34F94B3820BAAFC62573B"/>
          </w:placeholder>
          <w:dataBinding w:prefixMappings="xmlns:ns0='urn:microsoft-dynamics-nav/reports/Altran_Sales_Order_Conf/50018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Altran_Sales_Order_Conf/50018"/>
              <w:id w:val="-1272468107"/>
              <w:placeholder>
                <w:docPart w:val="8E107BCF07D745458FB35DEA5C1EF868"/>
              </w:placeholder>
              <w:dataBinding w:prefixMappings="xmlns:ns0='urn:microsoft-dynamics-nav/reports/Altran_Sales_Order_Conf/50018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Altran_Sales_Order_Conf/50018"/>
              <w:id w:val="-1066791751"/>
              <w:placeholder>
                <w:docPart w:val="F54475ED40B140B5917D3CA65E7D2903"/>
              </w:placeholder>
              <w:dataBinding w:prefixMappings="xmlns:ns0='urn:microsoft-dynamics-nav/reports/Altran_Sales_Order_Conf/50018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Altran_Sales_Order_Conf/50018"/>
          <w:id w:val="1436247798"/>
          <w:placeholder>
            <w:docPart w:val="E6B91E2832C64A4EB0282B0BA694EA89"/>
          </w:placeholder>
          <w:dataBinding w:prefixMappings="xmlns:ns0='urn:microsoft-dynamics-nav/reports/Altran_Sales_Order_Conf/50018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Altran_Sales_Order_Conf/50018"/>
          <w:id w:val="1663202774"/>
          <w:placeholder>
            <w:docPart w:val="AE9BBA4EBCE642F584071221E3254828"/>
          </w:placeholder>
          <w:dataBinding w:prefixMappings="xmlns:ns0='urn:microsoft-dynamics-nav/reports/Altran_Sales_Order_Conf/50018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Altran_Sales_Order_Conf/50018"/>
          <w:id w:val="539329330"/>
          <w:placeholder>
            <w:docPart w:val="EF822B86F7474C909C88489EB6BD9EB5"/>
          </w:placeholder>
          <w:dataBinding w:prefixMappings="xmlns:ns0='urn:microsoft-dynamics-nav/reports/Altran_Sales_Order_Conf/50018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Altran_Sales_Order_Conf/50018"/>
              <w:id w:val="-816805812"/>
              <w:placeholder>
                <w:docPart w:val="CB5E2B847CFD4864B2988CC463AF0FC9"/>
              </w:placeholder>
              <w:dataBinding w:prefixMappings="xmlns:ns0='urn:microsoft-dynamics-nav/reports/Altran_Sales_Order_Conf/50018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Altran_Sales_Order_Conf/50018"/>
            <w:id w:val="484896011"/>
            <w:placeholder>
              <w:docPart w:val="43DBC2F63F24425B868BA526E92D069F"/>
            </w:placeholder>
            <w:dataBinding w:prefixMappings="xmlns:ns0='urn:microsoft-dynamics-nav/reports/Altran_Sales_Order_Conf/50018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Altran_Sales_Order_Conf/50018"/>
              <w:id w:val="413125616"/>
              <w:placeholder>
                <w:docPart w:val="CB5E2B847CFD4864B2988CC463AF0FC9"/>
              </w:placeholder>
              <w:dataBinding w:prefixMappings="xmlns:ns0='urn:microsoft-dynamics-nav/reports/Altran_Sales_Order_Conf/50018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Altran_Sales_Order_Conf/50018"/>
              <w:id w:val="1958685660"/>
              <w:placeholder>
                <w:docPart w:val="DefaultPlaceholder_-1854013440"/>
              </w:placeholder>
              <w:dataBinding w:prefixMappings="xmlns:ns0='urn:microsoft-dynamics-nav/reports/Altran_Sales_Order_Conf/50018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Altran_Sales_Order_Conf/50018"/>
              <w:id w:val="-1661532074"/>
              <w:placeholder>
                <w:docPart w:val="82EFD588785843B0B2A5770E7AE63814"/>
              </w:placeholder>
              <w:dataBinding w:prefixMappings="xmlns:ns0='urn:microsoft-dynamics-nav/reports/Altran_Sales_Order_Conf/50018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Altran_Sales_Order_Conf/50018"/>
            <w:id w:val="832561865"/>
            <w:placeholder>
              <w:docPart w:val="6A5FB52404BC4ADFB76132B84108800B"/>
            </w:placeholder>
            <w:dataBinding w:prefixMappings="xmlns:ns0='urn:microsoft-dynamics-nav/reports/Altran_Sales_Order_Conf/50018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Altran_Sales_Order_Conf/50018"/>
              <w:id w:val="1447419442"/>
              <w:placeholder>
                <w:docPart w:val="82EFD588785843B0B2A5770E7AE63814"/>
              </w:placeholder>
              <w:dataBinding w:prefixMappings="xmlns:ns0='urn:microsoft-dynamics-nav/reports/Altran_Sales_Order_Conf/50018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Altran_Sales_Order_Conf/50018"/>
            <w:id w:val="-283887918"/>
            <w:dataBinding w:prefixMappings="xmlns:ns0='urn:microsoft-dynamics-nav/reports/Altran_Sales_Order_Conf/50018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6abfa01eec24a3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l t r a n _ S a l e s _ O r d e r _ C o n f / 5 0 0 1 8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