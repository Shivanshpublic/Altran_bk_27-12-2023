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Altran_Sales_Invoice/50019"/>
            <w:id w:val="-34663722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Altran_Sales_Invoice/50019"/>
            <w:id w:val="-1171950695"/>
            <w:placeholder>
              <w:docPart w:val="53DFA164C9794AC68EDA0D8BF94C6DC6"/>
            </w:placeholder>
            <w:dataBinding w:prefixMappings="xmlns:ns0='urn:microsoft-dynamics-nav/reports/Altran_Sales_Invoice/50019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Altran_Sales_Invoice/50019"/>
            <w:id w:val="212179308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Altran_Sales_Invoice/50019"/>
            <w:id w:val="1521665205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Altran_Sales_Invoice/50019"/>
            <w:id w:val="53639515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Altran_Sales_Invoice/50019"/>
            <w:id w:val="-1053613660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Altran_Sales_Invoice/50019"/>
            <w:id w:val="122910911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Altran_Sales_Invoice/50019"/>
            <w:id w:val="-843252946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Altran_Sales_Invoice/50019"/>
            <w:id w:val="181405717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Altran_Sales_Invoice/50019"/>
            <w:id w:val="-1834985711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Altran_Sales_Invoice/50019"/>
            <w:id w:val="-2064325541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Altran_Sales_Invoice/50019"/>
            <w:id w:val="-2005736487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Altran_Sales_Invoice/50019"/>
            <w:id w:val="-762605892"/>
            <w:placeholder>
              <w:docPart w:val="6E76CA63D41844028E5A6FF0624C5B91"/>
            </w:placeholder>
            <w:dataBinding w:prefixMappings="xmlns:ns0='urn:microsoft-dynamics-nav/reports/Altran_Sales_Invoice/50019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Altran_Sales_Invoice/50019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Altran_Sales_Invoice/50019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Altran_Sales_Invoice/50019"/>
                <w:id w:val="1332101128"/>
                <w:placeholder>
                  <w:docPart w:val="FAF6EB61142E4D80BD1FFD7E376AA00A"/>
                </w:placeholder>
                <w:dataBinding w:prefixMappings="xmlns:ns0='urn:microsoft-dynamics-nav/reports/Altran_Sales_Invoice/50019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Altran_Sales_Invoice/50019"/>
            <w:id w:val="571465082"/>
            <w:placeholder>
              <w:docPart w:val="C9C2CB19028948D1BDA62A59BDF5FC73"/>
            </w:placeholder>
            <w:dataBinding w:prefixMappings="xmlns:ns0='urn:microsoft-dynamics-nav/reports/Altran_Sales_Invoice/50019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Altran_Sales_Invoice/50019"/>
            <w:id w:val="-1565866003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Altran_Sales_Invoice/50019"/>
            <w:id w:val="-1425419817"/>
            <w:placeholder>
              <w:docPart w:val="E09F23DE48724A47B66E42FF06F0A498"/>
            </w:placeholder>
            <w:dataBinding w:prefixMappings="xmlns:ns0='urn:microsoft-dynamics-nav/reports/Altran_Sales_Invoice/50019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Altran_Sales_Invoice/50019"/>
            <w:id w:val="-1251649982"/>
            <w:placeholder>
              <w:docPart w:val="4F29546A99B2402894A60AC247E389A5"/>
            </w:placeholder>
            <w:dataBinding w:prefixMappings="xmlns:ns0='urn:microsoft-dynamics-nav/reports/Altran_Sales_Invoice/50019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Altran_Sales_Invoice/50019"/>
            <w:id w:val="1934628656"/>
            <w:placeholder>
              <w:docPart w:val="977A4042FE6042F5B6D95665CD2BB017"/>
            </w:placeholder>
            <w:dataBinding w:prefixMappings="xmlns:ns0='urn:microsoft-dynamics-nav/reports/Altran_Sales_Invoice/50019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Altran_Sales_Invoice/50019"/>
            <w:id w:val="-1585905481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Altran_Sales_Invoice/50019"/>
            <w:id w:val="-2093382796"/>
            <w:placeholder>
              <w:docPart w:val="3516213203CE4790BA765785B14E766B"/>
            </w:placeholder>
            <w:dataBinding w:prefixMappings="xmlns:ns0='urn:microsoft-dynamics-nav/reports/Altran_Sales_Invoice/50019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Altran_Sales_Invoice/50019"/>
            <w:id w:val="1703123343"/>
            <w:placeholder>
              <w:docPart w:val="0FAE247910E14A5EAED6E9C07EBF7D3B"/>
            </w:placeholder>
            <w:dataBinding w:prefixMappings="xmlns:ns0='urn:microsoft-dynamics-nav/reports/Altran_Sales_Invoice/50019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Altran_Sales_Invoice/50019"/>
            <w:id w:val="-419950001"/>
            <w:placeholder>
              <w:docPart w:val="54CAC560A4AB4419B410B5940810B5DD"/>
            </w:placeholder>
            <w:dataBinding w:prefixMappings="xmlns:ns0='urn:microsoft-dynamics-nav/reports/Altran_Sales_Invoice/50019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Altran_Sales_Invoice/50019"/>
            <w:id w:val="-1266381342"/>
            <w:placeholder>
              <w:docPart w:val="F278324B74CF4205896C39AA69E59C7B"/>
            </w:placeholder>
            <w:dataBinding w:prefixMappings="xmlns:ns0='urn:microsoft-dynamics-nav/reports/Altran_Sales_Invoice/50019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Altran_Sales_Invoice/50019"/>
            <w:id w:val="-1844006567"/>
            <w:placeholder>
              <w:docPart w:val="9766D0E1140440609F61820FFF2AFB2B"/>
            </w:placeholder>
            <w:dataBinding w:prefixMappings="xmlns:ns0='urn:microsoft-dynamics-nav/reports/Altran_Sales_Invoice/50019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Altran_Sales_Invoice/50019"/>
            <w:id w:val="283549672"/>
            <w:placeholder>
              <w:docPart w:val="4B2FED3CBD024AD19E5C49EE52E5B2DC"/>
            </w:placeholder>
            <w:dataBinding w:prefixMappings="xmlns:ns0='urn:microsoft-dynamics-nav/reports/Altran_Sales_Invoice/50019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Altran_Sales_Invoice/50019"/>
            <w:id w:val="-1064484745"/>
            <w:placeholder>
              <w:docPart w:val="D5F3D5BD845A4A3C851A6A42EA83BABD"/>
            </w:placeholder>
            <w:dataBinding w:prefixMappings="xmlns:ns0='urn:microsoft-dynamics-nav/reports/Altran_Sales_Invoice/50019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Altran_Sales_Invoice/50019"/>
            <w:id w:val="1867791684"/>
            <w:placeholder>
              <w:docPart w:val="DAFDC200264A46739AA6BB9B7E7FA71F"/>
            </w:placeholder>
            <w:dataBinding w:prefixMappings="xmlns:ns0='urn:microsoft-dynamics-nav/reports/Altran_Sales_Invoice/50019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Altran_Sales_Invoice/50019"/>
            <w:id w:val="-168258069"/>
            <w:placeholder>
              <w:docPart w:val="C8789146DF1A4D79BCD11805EA820C4D"/>
            </w:placeholder>
            <w:dataBinding w:prefixMappings="xmlns:ns0='urn:microsoft-dynamics-nav/reports/Altran_Sales_Invoice/50019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Altran_Sales_Invoice/50019"/>
            <w:id w:val="-359043298"/>
            <w:placeholder>
              <w:docPart w:val="EAB14F6EA54B4D3F88B9F8D68B371EB3"/>
            </w:placeholder>
            <w:dataBinding w:prefixMappings="xmlns:ns0='urn:microsoft-dynamics-nav/reports/Altran_Sales_Invoice/50019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Altran_Sales_Invoice/50019"/>
            <w:id w:val="1617714208"/>
            <w:placeholder>
              <w:docPart w:val="23A2AAC1CDF14258A3A888CCE0CF4678"/>
            </w:placeholder>
            <w:dataBinding w:prefixMappings="xmlns:ns0='urn:microsoft-dynamics-nav/reports/Altran_Sales_Invoice/50019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Altran_Sales_Invoice/50019"/>
            <w:id w:val="-189449573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Altran_Sales_Invoice/50019"/>
            <w:id w:val="1673217569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Altran_Sales_Invoice/50019"/>
        <w:id w:val="48119433"/>
        <w15:dataBinding w:prefixMappings="xmlns:ns0='urn:microsoft-dynamics-nav/reports/Altran_Sales_Invoice/50019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Altran_Sales_Invoice/50019"/>
                <w:id w:val="-1561943998"/>
                <w:placeholder>
                  <w:docPart w:val="DefaultPlaceholder_-1854013440"/>
                </w:placeholder>
                <w:dataBinding w:prefixMappings="xmlns:ns0='urn:microsoft-dynamics-nav/reports/Altran_Sales_Invoice/50019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Altran_Sales_Invoice/50019"/>
            <w:id w:val="-16395577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Altran_Sales_Invoice/50019"/>
            <w:id w:val="771446451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Altran_Sales_Invoice/50019"/>
            <w:id w:val="154539984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Altran_Sales_Invoice/50019"/>
            <w:id w:val="-83322987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Altran_Sales_Invoice/50019"/>
            <w:id w:val="616415257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Altran_Sales_Invoice/50019"/>
            <w:id w:val="-152107923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Altran_Sales_Invoice/50019"/>
            <w:id w:val="1291246806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Altran_Sales_Invoice/50019"/>
            <w:id w:val="1532234539"/>
            <w:placeholder>
              <w:docPart w:val="A8F1C613E4584404B4D5E981F6D00F7E"/>
            </w:placeholder>
            <w:dataBinding w:prefixMappings="xmlns:ns0='urn:microsoft-dynamics-nav/reports/Altran_Sales_Invoice/50019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Altran_Sales_Invoice/50019"/>
          <w:id w:val="1327254768"/>
          <w15:dataBinding w:prefixMappings="xmlns:ns0='urn:microsoft-dynamics-nav/reports/Altran_Sales_Invoice/50019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Altran_Sales_Invoice/50019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Altran_Sales_Invoice/50019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Altran_Sales_Invoice/50019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Altran_Sales_Invoice/50019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Altran_Sales_Invoice/50019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Altran_Sales_Invoice/50019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Altran_Sales_Invoice/50019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Altran_Sales_Invoice/50019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Altran_Sales_Invoice/50019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Altran_Sales_Invoice/50019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Altran_Sales_Invoice/50019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ltran_Sales_Invoice/50019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Altran_Sales_Invoice/50019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Altran_Sales_Invoice/50019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Altran_Sales_Invoice/50019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Altran_Sales_Invoice/50019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Altran_Sales_Invoice/50019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Altran_Sales_Invoice/50019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Altran_Sales_Invoice/50019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Altran_Sales_Invoice/50019"/>
          <w:id w:val="1981810996"/>
          <w15:dataBinding w:prefixMappings="xmlns:ns0='urn:microsoft-dynamics-nav/reports/Altran_Sales_Invoice/50019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Altran_Sales_Invoice/50019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Altran_Sales_Invoice/50019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Altran_Sales_Invoice/50019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Altran_Sales_Invoice/50019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Altran_Sales_Invoice/50019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Altran_Sales_Invoice/50019"/>
        <w:id w:val="-335309756"/>
        <w:placeholder>
          <w:docPart w:val="DefaultPlaceholder_-1854013440"/>
        </w:placeholder>
        <w:dataBinding w:prefixMappings="xmlns:ns0='urn:microsoft-dynamics-nav/reports/Altran_Sales_Invoice/50019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Altran_Sales_Invoice/50019"/>
          <w:id w:val="-1502423256"/>
          <w15:dataBinding w:prefixMappings="xmlns:ns0='urn:microsoft-dynamics-nav/reports/Altran_Sales_Invoice/50019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Altran_Sales_Invoice/50019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Altran_Sales_Invoice/50019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Altran_Sales_Invoice/50019"/>
        <w:id w:val="940566818"/>
        <w15:dataBinding w:prefixMappings="xmlns:ns0='urn:microsoft-dynamics-nav/reports/Altran_Sales_Invoice/50019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Altran_Sales_Invoice/50019"/>
                <w:id w:val="-804161553"/>
                <w:showingPlcHdr/>
                <w:dataBinding w:prefixMappings="xmlns:ns0='urn:microsoft-dynamics-nav/reports/Altran_Sales_Invoice/50019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Altran_Sales_Invoice/50019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Altran_Sales_Invoice/50019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Altran_Sales_Invoice/50019"/>
                <w:id w:val="-207500241"/>
                <w:placeholder>
                  <w:docPart w:val="D74323E5E83F4DBCB91329738FC0774A"/>
                </w:placeholder>
                <w:dataBinding w:prefixMappings="xmlns:ns0='urn:microsoft-dynamics-nav/reports/Altran_Sales_Invoice/50019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Altran_Sales_Invoice/50019"/>
          <w:id w:val="1896625259"/>
          <w:placeholder>
            <w:docPart w:val="054778FD3B804B0395E33E0348229CE9"/>
          </w:placeholder>
          <w:dataBinding w:prefixMappings="xmlns:ns0='urn:microsoft-dynamics-nav/reports/Altran_Sales_Invoice/50019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Altran_Sales_Invoice/50019"/>
          <w:id w:val="1000698169"/>
          <w:placeholder>
            <w:docPart w:val="5B0A98CDBECA4FC3BC7918DD25E7F753"/>
          </w:placeholder>
          <w:dataBinding w:prefixMappings="xmlns:ns0='urn:microsoft-dynamics-nav/reports/Altran_Sales_Invoice/50019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Altran_Sales_Invoice/50019"/>
          <w:id w:val="649635640"/>
          <w:placeholder>
            <w:docPart w:val="DefaultPlaceholder_-1854013440"/>
          </w:placeholder>
          <w:dataBinding w:prefixMappings="xmlns:ns0='urn:microsoft-dynamics-nav/reports/Altran_Sales_Invoice/50019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Altran_Sales_Invoice/50019"/>
          <w:id w:val="560367384"/>
          <w:placeholder>
            <w:docPart w:val="A81DB1F39E204D46A84F95F9F080C66B"/>
          </w:placeholder>
          <w:dataBinding w:prefixMappings="xmlns:ns0='urn:microsoft-dynamics-nav/reports/Altran_Sales_Invoice/50019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Altran_Sales_Invoice/50019"/>
          <w:id w:val="-272474917"/>
          <w:placeholder>
            <w:docPart w:val="7F8B9C0B253F40E1A624578D9A23ECDD"/>
          </w:placeholder>
          <w:dataBinding w:prefixMappings="xmlns:ns0='urn:microsoft-dynamics-nav/reports/Altran_Sales_Invoice/50019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Altran_Sales_Invoice/50019"/>
          <w:id w:val="-1968960596"/>
          <w:placeholder>
            <w:docPart w:val="542B45161D324E28AEE5E66E927497EC"/>
          </w:placeholder>
          <w:dataBinding w:prefixMappings="xmlns:ns0='urn:microsoft-dynamics-nav/reports/Altran_Sales_Invoice/50019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Altran_Sales_Invoice/50019"/>
          <w:id w:val="412437649"/>
          <w:placeholder>
            <w:docPart w:val="67B453FC7B04421CBE247EE125419382"/>
          </w:placeholder>
          <w:dataBinding w:prefixMappings="xmlns:ns0='urn:microsoft-dynamics-nav/reports/Altran_Sales_Invoice/50019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Altran_Sales_Invoice/50019"/>
          <w:id w:val="-1162540195"/>
          <w:placeholder>
            <w:docPart w:val="4FD74BEB63934A8DB0749BA4D6B083ED"/>
          </w:placeholder>
          <w:dataBinding w:prefixMappings="xmlns:ns0='urn:microsoft-dynamics-nav/reports/Altran_Sales_Invoice/50019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Altran_Sales_Invoice/50019"/>
          <w:id w:val="860396444"/>
          <w:placeholder>
            <w:docPart w:val="54068B715CF34F89A307530FB3EFB91B"/>
          </w:placeholder>
          <w:dataBinding w:prefixMappings="xmlns:ns0='urn:microsoft-dynamics-nav/reports/Altran_Sales_Invoice/50019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Altran_Sales_Invoice/50019"/>
          <w:id w:val="536472809"/>
          <w:placeholder>
            <w:docPart w:val="AF51C37BE9C544C0B02CEF6870C757E4"/>
          </w:placeholder>
          <w:dataBinding w:prefixMappings="xmlns:ns0='urn:microsoft-dynamics-nav/reports/Altran_Sales_Invoice/50019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Altran_Sales_Invoice/50019"/>
          <w:id w:val="72087598"/>
          <w:placeholder>
            <w:docPart w:val="8BB73B2AFE6D4228987D25F8338CE8D7"/>
          </w:placeholder>
          <w:dataBinding w:prefixMappings="xmlns:ns0='urn:microsoft-dynamics-nav/reports/Altran_Sales_Invoice/50019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Altran_Sales_Invoice/50019"/>
          <w:id w:val="-687442409"/>
          <w:placeholder>
            <w:docPart w:val="07CDFF1FA1804FACA6815EAA30AEA205"/>
          </w:placeholder>
          <w:dataBinding w:prefixMappings="xmlns:ns0='urn:microsoft-dynamics-nav/reports/Altran_Sales_Invoice/50019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Altran_Sales_Invoice/50019"/>
          <w:id w:val="-1395651447"/>
          <w:placeholder>
            <w:docPart w:val="C6D430F265AB42D5A18429D7044A0AD9"/>
          </w:placeholder>
          <w:dataBinding w:prefixMappings="xmlns:ns0='urn:microsoft-dynamics-nav/reports/Altran_Sales_Invoice/50019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Altran_Sales_Invoice/50019"/>
              <w:id w:val="800194651"/>
              <w:placeholder>
                <w:docPart w:val="405406A4FC564D2182F4A115F0F9E0CF"/>
              </w:placeholder>
              <w:dataBinding w:prefixMappings="xmlns:ns0='urn:microsoft-dynamics-nav/reports/Altran_Sales_Invoice/50019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Altran_Sales_Invoice/50019"/>
              <w:id w:val="-578668554"/>
              <w:placeholder>
                <w:docPart w:val="BB7EA51D2D6D4A77A524CEE5744643E8"/>
              </w:placeholder>
              <w:dataBinding w:prefixMappings="xmlns:ns0='urn:microsoft-dynamics-nav/reports/Altran_Sales_Invoice/50019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Altran_Sales_Invoice/50019"/>
          <w:id w:val="513045610"/>
          <w:placeholder>
            <w:docPart w:val="EFC7A9B9C4594CF8B0D6449E717EF56F"/>
          </w:placeholder>
          <w:dataBinding w:prefixMappings="xmlns:ns0='urn:microsoft-dynamics-nav/reports/Altran_Sales_Invoice/50019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Altran_Sales_Invoice/50019"/>
          <w:id w:val="1536079020"/>
          <w:placeholder>
            <w:docPart w:val="A3D56298C27C447A84E225A91C2B10E0"/>
          </w:placeholder>
          <w:dataBinding w:prefixMappings="xmlns:ns0='urn:microsoft-dynamics-nav/reports/Altran_Sales_Invoice/50019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Altran_Sales_Invoice/50019"/>
          <w:id w:val="-1971888300"/>
          <w:placeholder>
            <w:docPart w:val="7854EDE10DC34A08B41378DE66AE7F7B"/>
          </w:placeholder>
          <w:dataBinding w:prefixMappings="xmlns:ns0='urn:microsoft-dynamics-nav/reports/Altran_Sales_Invoice/50019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Altran_Sales_Invoice/50019"/>
              <w:id w:val="111817225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Altran_Sales_Invoice/50019"/>
              <w:id w:val="-1792285139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Invoice/50019"/>
            <w:id w:val="-1183590736"/>
            <w:placeholder>
              <w:docPart w:val="647FBC123D0D4A4C8824A50443E4DFC1"/>
            </w:placeholder>
            <w:dataBinding w:prefixMappings="xmlns:ns0='urn:microsoft-dynamics-nav/reports/Altran_Sales_Invoice/50019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Altran_Sales_Invoice/50019"/>
              <w:id w:val="-171974513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Altran_Sales_Invoice/50019"/>
              <w:id w:val="-243725382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Altran_Sales_Invoice/50019"/>
              <w:id w:val="468630016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Invoice/50019"/>
            <w:id w:val="-386421384"/>
            <w:placeholder>
              <w:docPart w:val="BC4B939BA08A40B1A8E2349E00F308FC"/>
            </w:placeholder>
            <w:dataBinding w:prefixMappings="xmlns:ns0='urn:microsoft-dynamics-nav/reports/Altran_Sales_Invoice/50019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Altran_Sales_Invoice/50019"/>
              <w:id w:val="799797659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Altran_Sales_Invoice/50019"/>
              <w:id w:val="795027538"/>
              <w:dataBinding w:prefixMappings="xmlns:ns0='urn:microsoft-dynamics-nav/reports/Altran_Sales_Invoice/50019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97b8708938946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l t r a n _ S a l e s _ I n v o i c e / 5 0 0 1 9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> H o m e P a g e < / H o m e P a g e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