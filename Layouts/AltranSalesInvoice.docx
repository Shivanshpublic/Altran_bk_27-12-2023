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98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09"/>
        <w:gridCol w:w="6007"/>
      </w:tblGrid>
      <w:tr w:rsidR="00C43401" w:rsidRPr="00204F3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Altran_Sales_Invoice/50019"/>
            <w:id w:val="-346637227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1[1]" w:storeItemID="{33CD23F5-915A-48AC-9273-418EFB98B21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Altran_Sales_Invoice/50019"/>
            <w:id w:val="-1171950695"/>
            <w:placeholder>
              <w:docPart w:val="53DFA164C9794AC68EDA0D8BF94C6DC6"/>
            </w:placeholder>
            <w:dataBinding w:prefixMappings="xmlns:ns0='urn:microsoft-dynamics-nav/reports/Altran_Sales_Invoice/50019/'" w:xpath="/ns0:NavWordReportXmlPart[1]/ns0:Header[1]/ns0:CompanyAddress1[1]" w:storeItemID="{33CD23F5-915A-48AC-9273-418EFB98B215}"/>
            <w:text/>
          </w:sdtPr>
          <w:sdtContent>
            <w:tc>
              <w:tcPr>
                <w:tcW w:w="2856" w:type="pct"/>
              </w:tcPr>
              <w:p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C43401" w:rsidRPr="00204F31" w:rsidTr="002D6633">
        <w:trPr>
          <w:cantSplit/>
          <w:trHeight w:val="301"/>
        </w:trPr>
        <w:sdt>
          <w:sdtPr>
            <w:alias w:val="#Nav: /Header/CustomerAddress2"/>
            <w:tag w:val="#Nav: Altran_Sales_Invoice/50019"/>
            <w:id w:val="2121793087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2[1]" w:storeItemID="{33CD23F5-915A-48AC-9273-418EFB98B215}"/>
            <w:text/>
          </w:sdtPr>
          <w:sdtContent>
            <w:tc>
              <w:tcPr>
                <w:tcW w:w="2144" w:type="pct"/>
              </w:tcPr>
              <w:p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Altran_Sales_Invoice/50019"/>
            <w:id w:val="1521665205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2[1]" w:storeItemID="{33CD23F5-915A-48AC-9273-418EFB98B215}"/>
            <w:text/>
          </w:sdtPr>
          <w:sdtContent>
            <w:tc>
              <w:tcPr>
                <w:tcW w:w="2856" w:type="pct"/>
              </w:tcPr>
              <w:p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C43401" w:rsidRPr="00204F31" w:rsidTr="002D6633">
        <w:trPr>
          <w:cantSplit/>
          <w:trHeight w:val="301"/>
        </w:trPr>
        <w:sdt>
          <w:sdtPr>
            <w:alias w:val="#Nav: /Header/CustomerAddress3"/>
            <w:tag w:val="#Nav: Altran_Sales_Invoice/50019"/>
            <w:id w:val="536395156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3[1]" w:storeItemID="{33CD23F5-915A-48AC-9273-418EFB98B215}"/>
            <w:text/>
          </w:sdtPr>
          <w:sdtContent>
            <w:tc>
              <w:tcPr>
                <w:tcW w:w="2144" w:type="pct"/>
              </w:tcPr>
              <w:p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Altran_Sales_Invoice/50019"/>
            <w:id w:val="-1053613660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3[1]" w:storeItemID="{33CD23F5-915A-48AC-9273-418EFB98B215}"/>
            <w:text/>
          </w:sdtPr>
          <w:sdtContent>
            <w:tc>
              <w:tcPr>
                <w:tcW w:w="2856" w:type="pct"/>
              </w:tcPr>
              <w:p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C43401" w:rsidRPr="00204F31" w:rsidTr="002D6633">
        <w:trPr>
          <w:cantSplit/>
          <w:trHeight w:val="301"/>
        </w:trPr>
        <w:sdt>
          <w:sdtPr>
            <w:alias w:val="#Nav: /Header/CustomerAddress4"/>
            <w:tag w:val="#Nav: Altran_Sales_Invoice/50019"/>
            <w:id w:val="1229109116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4[1]" w:storeItemID="{33CD23F5-915A-48AC-9273-418EFB98B215}"/>
            <w:text/>
          </w:sdtPr>
          <w:sdtContent>
            <w:tc>
              <w:tcPr>
                <w:tcW w:w="2144" w:type="pct"/>
              </w:tcPr>
              <w:p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Altran_Sales_Invoice/50019"/>
            <w:id w:val="-843252946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4[1]" w:storeItemID="{33CD23F5-915A-48AC-9273-418EFB98B215}"/>
            <w:text/>
          </w:sdtPr>
          <w:sdtContent>
            <w:tc>
              <w:tcPr>
                <w:tcW w:w="2856" w:type="pct"/>
              </w:tcPr>
              <w:p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C43401" w:rsidRPr="00204F31" w:rsidTr="002D6633">
        <w:trPr>
          <w:cantSplit/>
          <w:trHeight w:val="301"/>
        </w:trPr>
        <w:sdt>
          <w:sdtPr>
            <w:alias w:val="#Nav: /Header/CustomerAddress5"/>
            <w:tag w:val="#Nav: Altran_Sales_Invoice/50019"/>
            <w:id w:val="1814057176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5[1]" w:storeItemID="{33CD23F5-915A-48AC-9273-418EFB98B215}"/>
            <w:text/>
          </w:sdtPr>
          <w:sdtContent>
            <w:tc>
              <w:tcPr>
                <w:tcW w:w="2144" w:type="pct"/>
              </w:tcPr>
              <w:p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Altran_Sales_Invoice/50019"/>
            <w:id w:val="-1834985711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5[1]" w:storeItemID="{33CD23F5-915A-48AC-9273-418EFB98B215}"/>
            <w:text/>
          </w:sdtPr>
          <w:sdtContent>
            <w:tc>
              <w:tcPr>
                <w:tcW w:w="2856" w:type="pct"/>
              </w:tcPr>
              <w:p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C43401" w:rsidRPr="00204F31" w:rsidTr="002D6633">
        <w:trPr>
          <w:cantSplit/>
          <w:trHeight w:val="284"/>
        </w:trPr>
        <w:sdt>
          <w:sdtPr>
            <w:alias w:val="#Nav: /Header/CustomerAddress6"/>
            <w:tag w:val="#Nav: Altran_Sales_Invoice/50019"/>
            <w:id w:val="-2064325541"/>
            <w:placeholder>
              <w:docPart w:val="CEDF5E3431064BB6BB9D44760C7A4D44"/>
            </w:placeholder>
            <w:dataBinding w:prefixMappings="xmlns:ns0='urn:microsoft-dynamics-nav/reports/Altran_Sales_Invoice/50019/'" w:xpath="/ns0:NavWordReportXmlPart[1]/ns0:Header[1]/ns0:CustomerAddress6[1]" w:storeItemID="{33CD23F5-915A-48AC-9273-418EFB98B215}"/>
            <w:text/>
          </w:sdtPr>
          <w:sdtContent>
            <w:tc>
              <w:tcPr>
                <w:tcW w:w="2144" w:type="pct"/>
              </w:tcPr>
              <w:p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Altran_Sales_Invoice/50019"/>
            <w:id w:val="-2005736487"/>
            <w:placeholder>
              <w:docPart w:val="0E198E2638624E51B748E662B6F08683"/>
            </w:placeholder>
            <w:dataBinding w:prefixMappings="xmlns:ns0='urn:microsoft-dynamics-nav/reports/Altran_Sales_Invoice/50019/'" w:xpath="/ns0:NavWordReportXmlPart[1]/ns0:Header[1]/ns0:CompanyAddress6[1]" w:storeItemID="{33CD23F5-915A-48AC-9273-418EFB98B215}"/>
            <w:text/>
          </w:sdtPr>
          <w:sdtContent>
            <w:tc>
              <w:tcPr>
                <w:tcW w:w="2856" w:type="pct"/>
              </w:tcPr>
              <w:p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C43401" w:rsidRPr="00204F31" w:rsidTr="002D6633">
        <w:trPr>
          <w:cantSplit/>
          <w:trHeight w:val="284"/>
        </w:trPr>
        <w:sdt>
          <w:sdtPr>
            <w:alias w:val="#Nav: /Header/CustomerAddress7"/>
            <w:tag w:val="#Nav: Altran_Sales_Invoice/50019"/>
            <w:id w:val="-762605892"/>
            <w:placeholder>
              <w:docPart w:val="6E76CA63D41844028E5A6FF0624C5B91"/>
            </w:placeholder>
            <w:dataBinding w:prefixMappings="xmlns:ns0='urn:microsoft-dynamics-nav/reports/Altran_Sales_Invoice/50019/'" w:xpath="/ns0:NavWordReportXmlPart[1]/ns0:Header[1]/ns0:CustomerAddress7[1]" w:storeItemID="{33CD23F5-915A-48AC-9273-418EFB98B215}"/>
            <w:text/>
          </w:sdtPr>
          <w:sdtContent>
            <w:tc>
              <w:tcPr>
                <w:tcW w:w="2144" w:type="pct"/>
              </w:tcPr>
              <w:p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="00C43401" w:rsidRPr="00204F31" w:rsidRDefault="0059309B" w:rsidP="00D54DEE">
            <w:pPr>
              <w:pStyle w:val="NoSpacing"/>
              <w:jc w:val="right"/>
            </w:pPr>
            <w:sdt>
              <w:sdtPr>
                <w:alias w:val="#Nav: /Header/CompanyLegalOffice_Lbl"/>
                <w:tag w:val="#Nav: Altran_Sales_Invoice/50019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Altran_Sales_Invoice/50019/'" w:xpath="/ns0:NavWordReportXmlPart[1]/ns0:Header[1]/ns0:CompanyLegalOffice_Lbl[1]" w:storeItemID="{33CD23F5-915A-48AC-9273-418EFB98B215}"/>
                <w:text/>
              </w:sdtPr>
              <w:sdtContent>
                <w:r w:rsidR="00C43401" w:rsidRPr="00204F31">
                  <w:rPr>
                    <w:lang w:val="da-DK"/>
                  </w:rPr>
                  <w:t>CompanyLegalOffice_Lbl</w:t>
                </w:r>
              </w:sdtContent>
            </w:sdt>
            <w:sdt>
              <w:sdtPr>
                <w:alias w:val="#Nav: /Header/CompanyLegalOffice"/>
                <w:tag w:val="#Nav: Altran_Sales_Invoice/50019"/>
                <w:id w:val="1332101128"/>
                <w:placeholder>
                  <w:docPart w:val="FAF6EB61142E4D80BD1FFD7E376AA00A"/>
                </w:placeholder>
                <w:dataBinding w:prefixMappings="xmlns:ns0='urn:microsoft-dynamics-nav/reports/Altran_Sales_Invoice/50019/'" w:xpath="/ns0:NavWordReportXmlPart[1]/ns0:Header[1]/ns0:CompanyLegalOffice[1]" w:storeItemID="{33CD23F5-915A-48AC-9273-418EFB98B215}"/>
                <w:text/>
              </w:sdtPr>
              <w:sdtContent>
                <w:r w:rsidR="00C43401" w:rsidRPr="00204F3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C43401" w:rsidRPr="00204F31" w:rsidTr="002D6633">
        <w:trPr>
          <w:cantSplit/>
          <w:trHeight w:val="284"/>
        </w:trPr>
        <w:sdt>
          <w:sdtPr>
            <w:alias w:val="#Nav: /Header/CustomerAddress8"/>
            <w:tag w:val="#Nav: Altran_Sales_Invoice/50019"/>
            <w:id w:val="571465082"/>
            <w:placeholder>
              <w:docPart w:val="C9C2CB19028948D1BDA62A59BDF5FC73"/>
            </w:placeholder>
            <w:dataBinding w:prefixMappings="xmlns:ns0='urn:microsoft-dynamics-nav/reports/Altran_Sales_Invoice/50019/'" w:xpath="/ns0:NavWordReportXmlPart[1]/ns0:Header[1]/ns0:CustomerAddress8[1]" w:storeItemID="{33CD23F5-915A-48AC-9273-418EFB98B215}"/>
            <w:text/>
          </w:sdtPr>
          <w:sdtContent>
            <w:tc>
              <w:tcPr>
                <w:tcW w:w="2144" w:type="pct"/>
              </w:tcPr>
              <w:p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="00C43401" w:rsidRPr="00204F31" w:rsidRDefault="00C43401" w:rsidP="00D54DEE">
            <w:pPr>
              <w:pStyle w:val="NoSpacing"/>
              <w:jc w:val="right"/>
            </w:pPr>
          </w:p>
        </w:tc>
      </w:tr>
    </w:tbl>
    <w:p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Altran_Sales_Invoice/50019"/>
            <w:id w:val="-1565866003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YourReference_Header_Lbl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Default="00962B71" w:rsidP="00D54DEE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Altran_Sales_Invoice/50019"/>
            <w:id w:val="-1425419817"/>
            <w:placeholder>
              <w:docPart w:val="E09F23DE48724A47B66E42FF06F0A498"/>
            </w:placeholder>
            <w:dataBinding w:prefixMappings="xmlns:ns0='urn:microsoft-dynamics-nav/reports/Altran_Sales_Invoice/50019/'" w:xpath="/ns0:NavWordReportXmlPart[1]/ns0:Header[1]/ns0:SalesPersonBlank_Lbl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Altran_Sales_Invoice/50019"/>
            <w:id w:val="-1251649982"/>
            <w:placeholder>
              <w:docPart w:val="4F29546A99B2402894A60AC247E389A5"/>
            </w:placeholder>
            <w:dataBinding w:prefixMappings="xmlns:ns0='urn:microsoft-dynamics-nav/reports/Altran_Sales_Invoice/50019/'" w:xpath="/ns0:NavWordReportXmlPart[1]/ns0:Header[1]/ns0:DueDate_Lbl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Altran_Sales_Invoice/50019"/>
            <w:id w:val="1934628656"/>
            <w:placeholder>
              <w:docPart w:val="977A4042FE6042F5B6D95665CD2BB017"/>
            </w:placeholder>
            <w:dataBinding w:prefixMappings="xmlns:ns0='urn:microsoft-dynamics-nav/reports/Altran_Sales_Invoice/50019/'" w:xpath="/ns0:NavWordReportXmlPart[1]/ns0:Header[1]/ns0:PaymentTermsDescription_Lbl[1]" w:storeItemID="{33CD23F5-915A-48AC-9273-418EFB98B21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RDefault="00D54DEE" w:rsidP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="00D54DEE" w:rsidRPr="00FD3C3E" w:rsidTr="002D6633">
        <w:trPr>
          <w:trHeight w:val="742"/>
        </w:trPr>
        <w:sdt>
          <w:sdtPr>
            <w:alias w:val="#Nav: /Header/YourReference_Header"/>
            <w:tag w:val="#Nav: Altran_Sales_Invoice/50019"/>
            <w:id w:val="-1585905481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YourReference_Header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Pr="00FD3C3E" w:rsidRDefault="00962B71" w:rsidP="00D54DEE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Altran_Sales_Invoice/50019"/>
            <w:id w:val="-2093382796"/>
            <w:placeholder>
              <w:docPart w:val="3516213203CE4790BA765785B14E766B"/>
            </w:placeholder>
            <w:dataBinding w:prefixMappings="xmlns:ns0='urn:microsoft-dynamics-nav/reports/Altran_Sales_Invoice/50019/'" w:xpath="/ns0:NavWordReportXmlPart[1]/ns0:Header[1]/ns0:SalesPersonName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Pr="00FD3C3E" w:rsidRDefault="00D54DEE" w:rsidP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Altran_Sales_Invoice/50019"/>
            <w:id w:val="1703123343"/>
            <w:placeholder>
              <w:docPart w:val="0FAE247910E14A5EAED6E9C07EBF7D3B"/>
            </w:placeholder>
            <w:dataBinding w:prefixMappings="xmlns:ns0='urn:microsoft-dynamics-nav/reports/Altran_Sales_Invoice/50019/'" w:xpath="/ns0:NavWordReportXmlPart[1]/ns0:Header[1]/ns0:DueDate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Pr="00FD3C3E" w:rsidRDefault="00D54DEE" w:rsidP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Altran_Sales_Invoice/50019"/>
            <w:id w:val="-419950001"/>
            <w:placeholder>
              <w:docPart w:val="54CAC560A4AB4419B410B5940810B5DD"/>
            </w:placeholder>
            <w:dataBinding w:prefixMappings="xmlns:ns0='urn:microsoft-dynamics-nav/reports/Altran_Sales_Invoice/50019/'" w:xpath="/ns0:NavWordReportXmlPart[1]/ns0:Header[1]/ns0:PaymentTermsDescription[1]" w:storeItemID="{33CD23F5-915A-48AC-9273-418EFB98B21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RPr="00FD3C3E" w:rsidRDefault="00D54DEE" w:rsidP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D54DEE" w:rsidRPr="00C516A1" w:rsidTr="002D6633">
        <w:trPr>
          <w:trHeight w:val="394"/>
        </w:trPr>
        <w:sdt>
          <w:sdtPr>
            <w:alias w:val="#Nav: /Header/OrderNo_Lbl"/>
            <w:tag w:val="#Nav: Altran_Sales_Invoice/50019"/>
            <w:id w:val="-1266381342"/>
            <w:placeholder>
              <w:docPart w:val="F278324B74CF4205896C39AA69E59C7B"/>
            </w:placeholder>
            <w:dataBinding w:prefixMappings="xmlns:ns0='urn:microsoft-dynamics-nav/reports/Altran_Sales_Invoice/50019/'" w:xpath="/ns0:NavWordReportXmlPart[1]/ns0:Header[1]/ns0:OrderNo_Lbl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Pr="00C516A1" w:rsidRDefault="00D54DEE" w:rsidP="00D54DEE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Altran_Sales_Invoice/50019"/>
            <w:id w:val="-1844006567"/>
            <w:placeholder>
              <w:docPart w:val="9766D0E1140440609F61820FFF2AFB2B"/>
            </w:placeholder>
            <w:dataBinding w:prefixMappings="xmlns:ns0='urn:microsoft-dynamics-nav/reports/Altran_Sales_Invoice/50019/'" w:xpath="/ns0:NavWordReportXmlPart[1]/ns0:Header[1]/ns0:ShipmentMethodDescription_Lbl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Pr="00C516A1" w:rsidRDefault="00D54DEE" w:rsidP="00D54DEE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Altran_Sales_Invoice/50019"/>
            <w:id w:val="283549672"/>
            <w:placeholder>
              <w:docPart w:val="4B2FED3CBD024AD19E5C49EE52E5B2DC"/>
            </w:placeholder>
            <w:dataBinding w:prefixMappings="xmlns:ns0='urn:microsoft-dynamics-nav/reports/Altran_Sales_Invoice/50019/'" w:xpath="/ns0:NavWordReportXmlPart[1]/ns0:Header[1]/ns0:PaymentMethodDescription_Lbl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Pr="00C516A1" w:rsidRDefault="00D54DEE" w:rsidP="00D54DEE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Altran_Sales_Invoice/50019"/>
            <w:id w:val="-1064484745"/>
            <w:placeholder>
              <w:docPart w:val="D5F3D5BD845A4A3C851A6A42EA83BABD"/>
            </w:placeholder>
            <w:dataBinding w:prefixMappings="xmlns:ns0='urn:microsoft-dynamics-nav/reports/Altran_Sales_Invoice/50019/'" w:xpath="/ns0:NavWordReportXmlPart[1]/ns0:Header[1]/ns0:PaymentReference_Lbl[1]" w:storeItemID="{33CD23F5-915A-48AC-9273-418EFB98B21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RPr="00C516A1" w:rsidRDefault="00D54DEE" w:rsidP="00D54DEE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="00D54DEE" w:rsidRPr="00FD3C3E" w:rsidTr="002D6633">
        <w:trPr>
          <w:trHeight w:val="758"/>
        </w:trPr>
        <w:sdt>
          <w:sdtPr>
            <w:alias w:val="#Nav: /Header/OrderNo"/>
            <w:tag w:val="#Nav: Altran_Sales_Invoice/50019"/>
            <w:id w:val="1867791684"/>
            <w:placeholder>
              <w:docPart w:val="DAFDC200264A46739AA6BB9B7E7FA71F"/>
            </w:placeholder>
            <w:dataBinding w:prefixMappings="xmlns:ns0='urn:microsoft-dynamics-nav/reports/Altran_Sales_Invoice/50019/'" w:xpath="/ns0:NavWordReportXmlPart[1]/ns0:Header[1]/ns0:OrderNo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Pr="00FD3C3E" w:rsidRDefault="00D54DEE" w:rsidP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Altran_Sales_Invoice/50019"/>
            <w:id w:val="-168258069"/>
            <w:placeholder>
              <w:docPart w:val="C8789146DF1A4D79BCD11805EA820C4D"/>
            </w:placeholder>
            <w:dataBinding w:prefixMappings="xmlns:ns0='urn:microsoft-dynamics-nav/reports/Altran_Sales_Invoice/50019/'" w:xpath="/ns0:NavWordReportXmlPart[1]/ns0:Header[1]/ns0:ShipmentMethodDescription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Pr="00FD3C3E" w:rsidRDefault="00D54DEE" w:rsidP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Altran_Sales_Invoice/50019"/>
            <w:id w:val="-359043298"/>
            <w:placeholder>
              <w:docPart w:val="EAB14F6EA54B4D3F88B9F8D68B371EB3"/>
            </w:placeholder>
            <w:dataBinding w:prefixMappings="xmlns:ns0='urn:microsoft-dynamics-nav/reports/Altran_Sales_Invoice/50019/'" w:xpath="/ns0:NavWordReportXmlPart[1]/ns0:Header[1]/ns0:PaymentMethodDescription[1]" w:storeItemID="{33CD23F5-915A-48AC-9273-418EFB98B215}"/>
            <w:text/>
          </w:sdtPr>
          <w:sdtContent>
            <w:tc>
              <w:tcPr>
                <w:tcW w:w="2627" w:type="dxa"/>
              </w:tcPr>
              <w:p w:rsidR="00D54DEE" w:rsidRPr="00FD3C3E" w:rsidRDefault="00D54DEE" w:rsidP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Altran_Sales_Invoice/50019"/>
            <w:id w:val="1617714208"/>
            <w:placeholder>
              <w:docPart w:val="23A2AAC1CDF14258A3A888CCE0CF4678"/>
            </w:placeholder>
            <w:dataBinding w:prefixMappings="xmlns:ns0='urn:microsoft-dynamics-nav/reports/Altran_Sales_Invoice/50019/'" w:xpath="/ns0:NavWordReportXmlPart[1]/ns0:Header[1]/ns0:PaymentReference[1]" w:storeItemID="{33CD23F5-915A-48AC-9273-418EFB98B21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RPr="00FD3C3E" w:rsidRDefault="00D54DEE" w:rsidP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</w:tbl>
    <w:sdt>
      <w:sdtPr>
        <w:alias w:val="#Nav: /Header/WorkDescriptionLines"/>
        <w:tag w:val="#Nav: Altran_Sales_Invoice/50019"/>
        <w:id w:val="48119433"/>
      </w:sdtPr>
      <w:sdtContent>
        <w:sdt>
          <w:sdtPr>
            <w:id w:val="-1277567035"/>
            <w:placeholder>
              <w:docPart w:val="DefaultPlaceholder_-1854013436"/>
            </w:placeholder>
          </w:sdtPr>
          <w:sdtContent>
            <w:sdt>
              <w:sdtPr>
                <w:alias w:val="#Nav: /Header/WorkDescriptionLines/WorkDescriptionLine"/>
                <w:tag w:val="#Nav: Altran_Sales_Invoice/50019"/>
                <w:id w:val="-1561943998"/>
                <w:placeholder>
                  <w:docPart w:val="DefaultPlaceholder_-1854013440"/>
                </w:placeholder>
                <w:dataBinding w:prefixMappings="xmlns:ns0='urn:microsoft-dynamics-nav/reports/Altran_Sales_Invoice/50019/'" w:xpath="/ns0:NavWordReportXmlPart[1]/ns0:Header[1]/ns0:WorkDescriptionLines[1]/ns0:WorkDescriptionLine[1]" w:storeItemID="{33CD23F5-915A-48AC-9273-418EFB98B215}"/>
                <w:text/>
              </w:sdtPr>
              <w:sdtContent>
                <w:p w:rsidR="00D54DEE" w:rsidRDefault="00A4704F" w:rsidP="0096641E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left w:w="0" w:type="dxa"/>
          <w:right w:w="113" w:type="dxa"/>
        </w:tblCellMar>
        <w:tblLook w:val="04A0"/>
      </w:tblPr>
      <w:tblGrid>
        <w:gridCol w:w="630"/>
        <w:gridCol w:w="990"/>
        <w:gridCol w:w="2880"/>
        <w:gridCol w:w="1170"/>
        <w:gridCol w:w="1080"/>
        <w:gridCol w:w="810"/>
        <w:gridCol w:w="1260"/>
        <w:gridCol w:w="497"/>
        <w:gridCol w:w="1213"/>
      </w:tblGrid>
      <w:tr w:rsidR="00B912F4" w:rsidRPr="00DB3913" w:rsidTr="006F4133">
        <w:trPr>
          <w:trHeight w:val="544"/>
        </w:trPr>
        <w:sdt>
          <w:sdtPr>
            <w:alias w:val="#Nav: /Header/Line/ItemNo_Line_Lbl"/>
            <w:tag w:val="#Nav: Altran_Sales_Invoice/50019"/>
            <w:id w:val="771446451"/>
            <w:placeholder>
              <w:docPart w:val="83D4686A9B944556BAF87A0954C55D03"/>
            </w:placeholder>
            <w:dataBinding w:prefixMappings="xmlns:ns0='urn:microsoft-dynamics-nav/reports/Altran_Sales_Invoice/50019/'" w:xpath="/ns0:NavWordReportXmlPart[1]/ns0:Header[1]/ns0:Line[1]/ns0:ItemNo_Line_Lbl[1]" w:storeItemID="{33CD23F5-915A-48AC-9273-418EFB98B215}"/>
            <w:text/>
          </w:sdtPr>
          <w:sdtContent>
            <w:tc>
              <w:tcPr>
                <w:tcW w:w="1620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:rsidR="00B912F4" w:rsidRPr="00DB3913" w:rsidRDefault="00B912F4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Altran_Sales_Invoice/50019"/>
            <w:id w:val="1545399846"/>
            <w:placeholder>
              <w:docPart w:val="83D4686A9B944556BAF87A0954C55D03"/>
            </w:placeholder>
            <w:dataBinding w:prefixMappings="xmlns:ns0='urn:microsoft-dynamics-nav/reports/Altran_Sales_Invoice/50019/'" w:xpath="/ns0:NavWordReportXmlPart[1]/ns0:Header[1]/ns0:Line[1]/ns0:Description_Line_Lbl[1]" w:storeItemID="{33CD23F5-915A-48AC-9273-418EFB98B215}"/>
            <w:text/>
          </w:sdtPr>
          <w:sdtContent>
            <w:tc>
              <w:tcPr>
                <w:tcW w:w="2880" w:type="dxa"/>
                <w:tcBorders>
                  <w:bottom w:val="single" w:sz="4" w:space="0" w:color="auto"/>
                </w:tcBorders>
                <w:vAlign w:val="bottom"/>
              </w:tcPr>
              <w:p w:rsidR="00B912F4" w:rsidRPr="00DB3913" w:rsidRDefault="00B912F4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Altran_Sales_Invoice/50019"/>
            <w:id w:val="-833229876"/>
            <w:placeholder>
              <w:docPart w:val="83D4686A9B944556BAF87A0954C55D03"/>
            </w:placeholder>
            <w:dataBinding w:prefixMappings="xmlns:ns0='urn:microsoft-dynamics-nav/reports/Altran_Sales_Invoice/50019/'" w:xpath="/ns0:NavWordReportXmlPart[1]/ns0:Header[1]/ns0:Line[1]/ns0:ShipmentDate_Line_Lbl[1]" w:storeItemID="{33CD23F5-915A-48AC-9273-418EFB98B215}"/>
            <w:text/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bottom"/>
              </w:tcPr>
              <w:p w:rsidR="00B912F4" w:rsidRPr="00DB3913" w:rsidRDefault="00B912F4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Altran_Sales_Invoice/50019"/>
            <w:id w:val="616415257"/>
            <w:placeholder>
              <w:docPart w:val="83D4686A9B944556BAF87A0954C55D03"/>
            </w:placeholder>
            <w:dataBinding w:prefixMappings="xmlns:ns0='urn:microsoft-dynamics-nav/reports/Altran_Sales_Invoice/50019/'" w:xpath="/ns0:NavWordReportXmlPart[1]/ns0:Header[1]/ns0:Line[1]/ns0:Quantity_Line_Lbl[1]" w:storeItemID="{33CD23F5-915A-48AC-9273-418EFB98B215}"/>
            <w:text/>
          </w:sdtPr>
          <w:sdtContent>
            <w:tc>
              <w:tcPr>
                <w:tcW w:w="1080" w:type="dxa"/>
                <w:tcBorders>
                  <w:bottom w:val="single" w:sz="4" w:space="0" w:color="auto"/>
                </w:tcBorders>
                <w:vAlign w:val="bottom"/>
              </w:tcPr>
              <w:p w:rsidR="00B912F4" w:rsidRPr="00DB3913" w:rsidRDefault="00B912F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:rsidR="00B912F4" w:rsidRPr="00DB3913" w:rsidRDefault="00B912F4" w:rsidP="00D54DEE">
            <w:pPr>
              <w:pStyle w:val="Heading1"/>
            </w:pPr>
          </w:p>
        </w:tc>
        <w:sdt>
          <w:sdtPr>
            <w:alias w:val="#Nav: /Header/Line/UnitPrice_Lbl"/>
            <w:tag w:val="#Nav: Altran_Sales_Invoice/50019"/>
            <w:id w:val="-1521079236"/>
            <w:placeholder>
              <w:docPart w:val="83D4686A9B944556BAF87A0954C55D03"/>
            </w:placeholder>
            <w:dataBinding w:prefixMappings="xmlns:ns0='urn:microsoft-dynamics-nav/reports/Altran_Sales_Invoice/50019/'" w:xpath="/ns0:NavWordReportXmlPart[1]/ns0:Header[1]/ns0:Line[1]/ns0:UnitPrice_Lbl[1]" w:storeItemID="{33CD23F5-915A-48AC-9273-418EFB98B215}"/>
            <w:text/>
          </w:sdtPr>
          <w:sdtContent>
            <w:tc>
              <w:tcPr>
                <w:tcW w:w="1260" w:type="dxa"/>
                <w:tcBorders>
                  <w:bottom w:val="single" w:sz="4" w:space="0" w:color="auto"/>
                </w:tcBorders>
                <w:vAlign w:val="bottom"/>
              </w:tcPr>
              <w:p w:rsidR="00B912F4" w:rsidRPr="00DB3913" w:rsidRDefault="00B912F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sdt>
          <w:sdtPr>
            <w:alias w:val="#Nav: /Header/Line/LineAmount_Line_Lbl"/>
            <w:tag w:val="#Nav: Altran_Sales_Invoice/50019"/>
            <w:id w:val="1532234539"/>
            <w:placeholder>
              <w:docPart w:val="83D4686A9B944556BAF87A0954C55D03"/>
            </w:placeholder>
            <w:dataBinding w:prefixMappings="xmlns:ns0='urn:microsoft-dynamics-nav/reports/Altran_Sales_Invoice/50019/'" w:xpath="/ns0:NavWordReportXmlPart[1]/ns0:Header[1]/ns0:Line[1]/ns0:LineAmount_Line_Lbl[1]" w:storeItemID="{33CD23F5-915A-48AC-9273-418EFB98B215}"/>
            <w:text/>
          </w:sdtPr>
          <w:sdtContent>
            <w:tc>
              <w:tcPr>
                <w:tcW w:w="1710" w:type="dxa"/>
                <w:gridSpan w:val="2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:rsidR="00B912F4" w:rsidRPr="00DB3913" w:rsidRDefault="00B912F4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="00B912F4" w:rsidRPr="00FD3C3E" w:rsidTr="006F4133">
        <w:trPr>
          <w:trHeight w:val="181"/>
        </w:trPr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B912F4" w:rsidRPr="00FD3C3E" w:rsidRDefault="00B912F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B912F4" w:rsidRPr="00FD3C3E" w:rsidRDefault="00B912F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912F4" w:rsidRPr="00FD3C3E" w:rsidRDefault="00B912F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912F4" w:rsidRPr="00FD3C3E" w:rsidRDefault="00B912F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912F4" w:rsidRPr="00FD3C3E" w:rsidRDefault="00B912F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B912F4" w:rsidRPr="00FD3C3E" w:rsidRDefault="00B912F4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tcMar>
              <w:right w:w="0" w:type="dxa"/>
            </w:tcMar>
          </w:tcPr>
          <w:p w:rsidR="00B912F4" w:rsidRPr="00FD3C3E" w:rsidRDefault="00B912F4" w:rsidP="00772EA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Altran_Sales_Invoice/50019"/>
          <w:id w:val="1327254768"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52990D2574142FA9A4FA77B44E30236"/>
              </w:placeholder>
            </w:sdtPr>
            <w:sdtEndPr>
              <w:rPr>
                <w:b w:val="0"/>
                <w:bCs w:val="0"/>
              </w:rPr>
            </w:sdtEndPr>
            <w:sdtContent>
              <w:tr w:rsidR="00B912F4" w:rsidRPr="00307B54" w:rsidTr="006F41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Altran_Sales_Invoice/50019"/>
                    <w:id w:val="-1032108260"/>
                    <w:placeholder>
                      <w:docPart w:val="1F13E6CB051147188BC5D277D335ED53"/>
                    </w:placeholder>
                    <w:dataBinding w:prefixMappings="xmlns:ns0='urn:microsoft-dynamics-nav/reports/Altran_Sales_Invoice/50019/'" w:xpath="/ns0:NavWordReportXmlPart[1]/ns0:Header[1]/ns0:Line[1]/ns0:ItemNo_Line[1]" w:storeItemID="{33CD23F5-915A-48AC-9273-418EFB98B215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620" w:type="dxa"/>
                        <w:gridSpan w:val="2"/>
                      </w:tcPr>
                      <w:p w:rsidR="00B912F4" w:rsidRPr="00307B54" w:rsidRDefault="00B912F4" w:rsidP="0096641E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Altran_Sales_Invoice/50019"/>
                    <w:id w:val="-1420935410"/>
                    <w:placeholder>
                      <w:docPart w:val="F2C3A3D0933C4FAE84F69FD86E395BD0"/>
                    </w:placeholder>
                    <w:dataBinding w:prefixMappings="xmlns:ns0='urn:microsoft-dynamics-nav/reports/Altran_Sales_Invoice/50019/'" w:xpath="/ns0:NavWordReportXmlPart[1]/ns0:Header[1]/ns0:Line[1]/ns0:Description_Line[1]" w:storeItemID="{33CD23F5-915A-48AC-9273-418EFB98B215}"/>
                    <w:text/>
                  </w:sdtPr>
                  <w:sdtContent>
                    <w:tc>
                      <w:tcPr>
                        <w:tcW w:w="2880" w:type="dxa"/>
                      </w:tcPr>
                      <w:p w:rsidR="00B912F4" w:rsidRPr="00307B54" w:rsidRDefault="00B912F4" w:rsidP="0096641E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Altran_Sales_Invoice/50019"/>
                    <w:id w:val="223189048"/>
                    <w:placeholder>
                      <w:docPart w:val="83D4686A9B944556BAF87A0954C55D03"/>
                    </w:placeholder>
                    <w:dataBinding w:prefixMappings="xmlns:ns0='urn:microsoft-dynamics-nav/reports/Altran_Sales_Invoice/50019/'" w:xpath="/ns0:NavWordReportXmlPart[1]/ns0:Header[1]/ns0:Line[1]/ns0:ShipmentDate_Line[1]" w:storeItemID="{33CD23F5-915A-48AC-9273-418EFB98B215}"/>
                    <w:text/>
                  </w:sdtPr>
                  <w:sdtContent>
                    <w:tc>
                      <w:tcPr>
                        <w:tcW w:w="1170" w:type="dxa"/>
                      </w:tcPr>
                      <w:p w:rsidR="00B912F4" w:rsidRPr="00307B54" w:rsidRDefault="00B912F4" w:rsidP="0096641E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Altran_Sales_Invoice/50019"/>
                    <w:id w:val="382909601"/>
                    <w:placeholder>
                      <w:docPart w:val="5C2F3B560AB34E9EBB7956BE3F5FB7C1"/>
                    </w:placeholder>
                    <w:dataBinding w:prefixMappings="xmlns:ns0='urn:microsoft-dynamics-nav/reports/Altran_Sales_Invoice/50019/'" w:xpath="/ns0:NavWordReportXmlPart[1]/ns0:Header[1]/ns0:Line[1]/ns0:Quantity_Line[1]" w:storeItemID="{33CD23F5-915A-48AC-9273-418EFB98B215}"/>
                    <w:text/>
                  </w:sdtPr>
                  <w:sdtContent>
                    <w:tc>
                      <w:tcPr>
                        <w:tcW w:w="1080" w:type="dxa"/>
                      </w:tcPr>
                      <w:p w:rsidR="00B912F4" w:rsidRPr="00307B54" w:rsidRDefault="00B912F4" w:rsidP="00A03AF5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Altran_Sales_Invoice/50019"/>
                    <w:id w:val="436108881"/>
                    <w:placeholder>
                      <w:docPart w:val="1522D23492F1489EB788D3216E9263D1"/>
                    </w:placeholder>
                    <w:dataBinding w:prefixMappings="xmlns:ns0='urn:microsoft-dynamics-nav/reports/Altran_Sales_Invoice/50019/'" w:xpath="/ns0:NavWordReportXmlPart[1]/ns0:Header[1]/ns0:Line[1]/ns0:UnitOfMeasure[1]" w:storeItemID="{33CD23F5-915A-48AC-9273-418EFB98B215}"/>
                    <w:text/>
                  </w:sdtPr>
                  <w:sdtContent>
                    <w:tc>
                      <w:tcPr>
                        <w:tcW w:w="810" w:type="dxa"/>
                      </w:tcPr>
                      <w:p w:rsidR="00B912F4" w:rsidRPr="00307B54" w:rsidRDefault="00B912F4" w:rsidP="0096641E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ltran_Sales_Invoice/50019"/>
                    <w:id w:val="773364929"/>
                    <w:placeholder>
                      <w:docPart w:val="E940F393205947C5877B3F035B02D118"/>
                    </w:placeholder>
                    <w:dataBinding w:prefixMappings="xmlns:ns0='urn:microsoft-dynamics-nav/reports/Altran_Sales_Invoice/50019/'" w:xpath="/ns0:NavWordReportXmlPart[1]/ns0:Header[1]/ns0:Line[1]/ns0:UnitPrice[1]" w:storeItemID="{33CD23F5-915A-48AC-9273-418EFB98B215}"/>
                    <w:text/>
                  </w:sdtPr>
                  <w:sdtContent>
                    <w:tc>
                      <w:tcPr>
                        <w:tcW w:w="1260" w:type="dxa"/>
                      </w:tcPr>
                      <w:p w:rsidR="00B912F4" w:rsidRPr="00307B54" w:rsidRDefault="00B912F4" w:rsidP="00A03AF5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Altran_Sales_Invoice/50019"/>
                    <w:id w:val="-1829895906"/>
                    <w:placeholder>
                      <w:docPart w:val="D9396C15634445BA9376B9F9A5BFFF58"/>
                    </w:placeholder>
                    <w:dataBinding w:prefixMappings="xmlns:ns0='urn:microsoft-dynamics-nav/reports/Altran_Sales_Invoice/50019/'" w:xpath="/ns0:NavWordReportXmlPart[1]/ns0:Header[1]/ns0:Line[1]/ns0:LineAmount_Line[1]" w:storeItemID="{33CD23F5-915A-48AC-9273-418EFB98B215}"/>
                    <w:text/>
                  </w:sdtPr>
                  <w:sdtContent>
                    <w:tc>
                      <w:tcPr>
                        <w:tcW w:w="1710" w:type="dxa"/>
                        <w:gridSpan w:val="2"/>
                        <w:tcMar>
                          <w:right w:w="0" w:type="dxa"/>
                        </w:tcMar>
                      </w:tcPr>
                      <w:p w:rsidR="00B912F4" w:rsidRPr="00307B54" w:rsidRDefault="00B912F4" w:rsidP="00A03AF5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6F4133" w:rsidRPr="00FD3C3E" w:rsidTr="00C315F1">
        <w:trPr>
          <w:trHeight w:val="226"/>
        </w:trPr>
        <w:tc>
          <w:tcPr>
            <w:tcW w:w="630" w:type="dxa"/>
          </w:tcPr>
          <w:p w:rsidR="006F4133" w:rsidRPr="00FD3C3E" w:rsidRDefault="006F4133" w:rsidP="00D54DEE">
            <w:pPr>
              <w:pStyle w:val="NoSpacing"/>
            </w:pPr>
          </w:p>
        </w:tc>
        <w:tc>
          <w:tcPr>
            <w:tcW w:w="990" w:type="dxa"/>
          </w:tcPr>
          <w:p w:rsidR="006F4133" w:rsidRPr="00FD3C3E" w:rsidRDefault="006F4133" w:rsidP="00D54DEE">
            <w:pPr>
              <w:pStyle w:val="NoSpacing"/>
            </w:pPr>
          </w:p>
        </w:tc>
        <w:tc>
          <w:tcPr>
            <w:tcW w:w="2880" w:type="dxa"/>
          </w:tcPr>
          <w:p w:rsidR="006F4133" w:rsidRPr="00FD3C3E" w:rsidRDefault="006F4133" w:rsidP="00D54DEE">
            <w:pPr>
              <w:pStyle w:val="NoSpacing"/>
            </w:pPr>
          </w:p>
        </w:tc>
        <w:tc>
          <w:tcPr>
            <w:tcW w:w="1170" w:type="dxa"/>
          </w:tcPr>
          <w:p w:rsidR="006F4133" w:rsidRPr="00FD3C3E" w:rsidRDefault="006F4133" w:rsidP="00D54DEE">
            <w:pPr>
              <w:pStyle w:val="NoSpacing"/>
            </w:pPr>
          </w:p>
        </w:tc>
        <w:tc>
          <w:tcPr>
            <w:tcW w:w="1080" w:type="dxa"/>
          </w:tcPr>
          <w:p w:rsidR="006F4133" w:rsidRPr="00FD3C3E" w:rsidRDefault="006F4133" w:rsidP="00D54DEE">
            <w:pPr>
              <w:pStyle w:val="NoSpacing"/>
            </w:pPr>
          </w:p>
        </w:tc>
        <w:tc>
          <w:tcPr>
            <w:tcW w:w="810" w:type="dxa"/>
          </w:tcPr>
          <w:p w:rsidR="006F4133" w:rsidRPr="00FD3C3E" w:rsidRDefault="006F4133" w:rsidP="00D54DEE">
            <w:pPr>
              <w:pStyle w:val="NoSpacing"/>
            </w:pPr>
          </w:p>
        </w:tc>
        <w:tc>
          <w:tcPr>
            <w:tcW w:w="1260" w:type="dxa"/>
          </w:tcPr>
          <w:p w:rsidR="006F4133" w:rsidRPr="00FD3C3E" w:rsidRDefault="006F4133" w:rsidP="00D54DEE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F4133" w:rsidRPr="00FD3C3E" w:rsidRDefault="006F4133" w:rsidP="00D54DEE">
            <w:pPr>
              <w:pStyle w:val="NoSpacing"/>
            </w:pPr>
          </w:p>
        </w:tc>
      </w:tr>
      <w:tr w:rsidR="00307B54" w:rsidRPr="00FD3C3E" w:rsidTr="006F4133">
        <w:trPr>
          <w:trHeight w:val="226"/>
        </w:trPr>
        <w:tc>
          <w:tcPr>
            <w:tcW w:w="630" w:type="dxa"/>
          </w:tcPr>
          <w:p w:rsidR="00307B54" w:rsidRPr="00FD3C3E" w:rsidRDefault="00307B54" w:rsidP="00D54DEE">
            <w:pPr>
              <w:pStyle w:val="NoSpacing"/>
            </w:pPr>
          </w:p>
        </w:tc>
        <w:tc>
          <w:tcPr>
            <w:tcW w:w="990" w:type="dxa"/>
          </w:tcPr>
          <w:p w:rsidR="00307B54" w:rsidRPr="00FD3C3E" w:rsidRDefault="00307B54" w:rsidP="00D54DEE">
            <w:pPr>
              <w:pStyle w:val="NoSpacing"/>
            </w:pPr>
          </w:p>
        </w:tc>
        <w:tc>
          <w:tcPr>
            <w:tcW w:w="2880" w:type="dxa"/>
          </w:tcPr>
          <w:p w:rsidR="00307B54" w:rsidRPr="00FD3C3E" w:rsidRDefault="00307B54" w:rsidP="00D54DEE">
            <w:pPr>
              <w:pStyle w:val="NoSpacing"/>
            </w:pPr>
          </w:p>
        </w:tc>
        <w:tc>
          <w:tcPr>
            <w:tcW w:w="1170" w:type="dxa"/>
          </w:tcPr>
          <w:p w:rsidR="00307B54" w:rsidRPr="00FD3C3E" w:rsidRDefault="00307B54" w:rsidP="00D54DEE">
            <w:pPr>
              <w:pStyle w:val="NoSpacing"/>
            </w:pPr>
          </w:p>
        </w:tc>
        <w:tc>
          <w:tcPr>
            <w:tcW w:w="1080" w:type="dxa"/>
          </w:tcPr>
          <w:p w:rsidR="00307B54" w:rsidRPr="00FD3C3E" w:rsidRDefault="00307B54" w:rsidP="00D54DEE">
            <w:pPr>
              <w:pStyle w:val="NoSpacing"/>
            </w:pPr>
          </w:p>
        </w:tc>
        <w:tc>
          <w:tcPr>
            <w:tcW w:w="810" w:type="dxa"/>
          </w:tcPr>
          <w:p w:rsidR="00307B54" w:rsidRPr="00FD3C3E" w:rsidRDefault="00307B54" w:rsidP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Altran_Sales_Invoice/50019"/>
            <w:id w:val="-274175886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Totals[1]/ns0:TotalAmountExclInclVATText[1]" w:storeItemID="{33CD23F5-915A-48AC-9273-418EFB98B215}"/>
            <w:text/>
          </w:sdtPr>
          <w:sdtContent>
            <w:tc>
              <w:tcPr>
                <w:tcW w:w="1757" w:type="dxa"/>
                <w:gridSpan w:val="2"/>
                <w:tcBorders>
                  <w:bottom w:val="single" w:sz="4" w:space="0" w:color="auto"/>
                </w:tcBorders>
              </w:tcPr>
              <w:p w:rsidR="00307B54" w:rsidRPr="00FD3C3E" w:rsidRDefault="0096641E" w:rsidP="00D54DEE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Altran_Sales_Invoice/50019"/>
            <w:id w:val="1075086534"/>
            <w:placeholder>
              <w:docPart w:val="DefaultPlaceholder_-1854013440"/>
            </w:placeholder>
            <w:dataBinding w:prefixMappings="xmlns:ns0='urn:microsoft-dynamics-nav/reports/Altran_Sales_Invoice/50019/'" w:xpath="/ns0:NavWordReportXmlPart[1]/ns0:Header[1]/ns0:Totals[1]/ns0:TotalAmountExclInclVAT[1]" w:storeItemID="{33CD23F5-915A-48AC-9273-418EFB98B215}"/>
            <w:text/>
          </w:sdtPr>
          <w:sdtContent>
            <w:tc>
              <w:tcPr>
                <w:tcW w:w="1213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:rsidR="00307B54" w:rsidRPr="00FD3C3E" w:rsidRDefault="0096641E" w:rsidP="00D54DE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Altran_Sales_Invoice/50019"/>
        <w:id w:val="-335309756"/>
        <w:placeholder>
          <w:docPart w:val="DefaultPlaceholder_-1854013440"/>
        </w:placeholder>
        <w:dataBinding w:prefixMappings="xmlns:ns0='urn:microsoft-dynamics-nav/reports/Altran_Sales_Invoice/50019/'" w:xpath="/ns0:NavWordReportXmlPart[1]/ns0:Header[1]/ns0:RemainingAmountText[1]" w:storeItemID="{33CD23F5-915A-48AC-9273-418EFB98B215}"/>
        <w:text/>
      </w:sdtPr>
      <w:sdtContent>
        <w:p w:rsidR="00D54DEE" w:rsidRPr="002D6633" w:rsidRDefault="002D6633" w:rsidP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Altran_Sales_Invoice/50019"/>
          <w:id w:val="-1502423256"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</w:sdtPr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Altran_Sales_Invoice/50019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Altran_Sales_Invoice/50019/'" w:xpath="/ns0:NavWordReportXmlPart[1]/ns0:Header[1]/ns0:LineFee[1]/ns0:LineFeeCaptionText[1]" w:storeItemID="{33CD23F5-915A-48AC-9273-418EFB98B215}"/>
                      <w:text/>
                    </w:sdtPr>
                    <w:sdtContent>
                      <w:p w:rsidR="00D54DEE" w:rsidRDefault="00D54DEE" w:rsidP="0096641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RDefault="00123A7D" w:rsidP="00123A7D">
      <w:pPr>
        <w:pStyle w:val="Style1"/>
      </w:pPr>
    </w:p>
    <w:sdt>
      <w:sdtPr>
        <w:rPr>
          <w:rFonts w:ascii="Calibri" w:eastAsia="Calibri" w:hAnsi="Calibri" w:cs="Times New Roman"/>
          <w:color w:val="0070C0"/>
          <w:szCs w:val="16"/>
          <w:u w:val="single"/>
        </w:rPr>
        <w:alias w:val="#Nav: /Header/PaymentReportingArgument"/>
        <w:tag w:val="#Nav: Altran_Sales_Invoice/50019"/>
        <w:id w:val="940566818"/>
      </w:sdtPr>
      <w:sdtContent>
        <w:sdt>
          <w:sdtPr>
            <w:rPr>
              <w:rFonts w:ascii="Calibri" w:eastAsia="Calibri" w:hAnsi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</w:sdtPr>
          <w:sdtContent>
            <w:sdt>
              <w:sdtPr>
                <w:alias w:val="#Nav: /Header/PaymentReportingArgument/PaymentServiceLogo"/>
                <w:tag w:val="#Nav: Altran_Sales_Invoice/50019"/>
                <w:id w:val="-804161553"/>
                <w:dataBinding w:prefixMappings="xmlns:ns0='urn:microsoft-dynamics-nav/reports/Altran_Sales_Invoice/50019/'" w:xpath="/ns0:NavWordReportXmlPart[1]/ns0:Header[1]/ns0:PaymentReportingArgument[1]/ns0:PaymentServiceLogo[1]" w:storeItemID="{33CD23F5-915A-48AC-9273-418EFB98B215}"/>
                <w:picture/>
              </w:sdtPr>
              <w:sdtContent>
                <w:p w:rsidR="00123A7D" w:rsidRDefault="001700B5" w:rsidP="0096641E">
                  <w:r>
                    <w:rPr>
                      <w:noProof/>
                    </w:rPr>
                    <w:drawing>
                      <wp:inline distT="0" distB="0" distL="0" distR="0">
                        <wp:extent cx="874726" cy="873271"/>
                        <wp:effectExtent l="19050" t="0" r="1574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726" cy="8732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Altran_Sales_Invoice/50019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Altran_Sales_Invoice/50019/'" w:xpath="/ns0:NavWordReportXmlPart[1]/ns0:Header[1]/ns0:PaymentReportingArgument[1]/ns0:PaymentServiceText_Url[1]" w:storeItemID="{33CD23F5-915A-48AC-9273-418EFB98B215}"/>
                <w:text/>
              </w:sdtPr>
              <w:sdtContent>
                <w:p w:rsidR="00245B0E" w:rsidRPr="00123A7D" w:rsidRDefault="00123A7D" w:rsidP="0096641E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="00245B0E" w:rsidRPr="00123A7D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A0A" w:rsidRDefault="00606A0A" w:rsidP="00E40C63">
      <w:pPr>
        <w:spacing w:after="0"/>
      </w:pPr>
      <w:r>
        <w:separator/>
      </w:r>
    </w:p>
  </w:endnote>
  <w:endnote w:type="continuationSeparator" w:id="1">
    <w:p w:rsidR="00606A0A" w:rsidRDefault="00606A0A" w:rsidP="00E40C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71" w:rsidRDefault="00962B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/>
    </w:tblPr>
    <w:tblGrid>
      <w:gridCol w:w="11150"/>
    </w:tblGrid>
    <w:tr w:rsidR="001D1CE2" w:rsidRPr="00982950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/>
          </w:tblPr>
          <w:tblGrid>
            <w:gridCol w:w="10539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Altran_Sales_Invoice/50019"/>
                <w:id w:val="-207500241"/>
                <w:placeholder>
                  <w:docPart w:val="D74323E5E83F4DBCB91329738FC0774A"/>
                </w:placeholder>
                <w:dataBinding w:prefixMappings="xmlns:ns0='urn:microsoft-dynamics-nav/reports/Altran_Sales_Invoice/50019/'" w:xpath="/ns0:NavWordReportXmlPart[1]/ns0:Header[1]/ns0:CompanyLegalStatement[1]" w:storeItemID="{33CD23F5-915A-48AC-9273-418EFB98B215}"/>
                <w:text/>
              </w:sdtPr>
              <w:sdtContent>
                <w:tc>
                  <w:tcPr>
                    <w:tcW w:w="5000" w:type="pct"/>
                  </w:tcPr>
                  <w:p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/>
    </w:tblPr>
    <w:tblGrid>
      <w:gridCol w:w="2705"/>
      <w:gridCol w:w="3143"/>
      <w:gridCol w:w="1981"/>
      <w:gridCol w:w="2994"/>
    </w:tblGrid>
    <w:tr w:rsidR="00C43401" w:rsidTr="0090637C">
      <w:sdt>
        <w:sdtPr>
          <w:rPr>
            <w:lang w:val="da-DK"/>
          </w:rPr>
          <w:alias w:val="#Nav: /Header/CompanyLegalStatement"/>
          <w:tag w:val="#Nav: Altran_Sales_Invoice/50019"/>
          <w:id w:val="1896625259"/>
          <w:dataBinding w:prefixMappings="xmlns:ns0='urn:microsoft-dynamics-nav/reports/Altran_Sales_Invoice/50019/'" w:xpath="/ns0:NavWordReportXmlPart[1]/ns0:Header[1]/ns0:CompanyLegalStatement[1]" w:storeItemID="{33CD23F5-915A-48AC-9273-418EFB98B215}"/>
          <w:text/>
        </w:sdtPr>
        <w:sdtContent>
          <w:tc>
            <w:tcPr>
              <w:tcW w:w="5000" w:type="pct"/>
              <w:gridSpan w:val="4"/>
            </w:tcPr>
            <w:p w:rsidR="00C43401" w:rsidRDefault="00C4340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E070FA">
      <w:sdt>
        <w:sdtPr>
          <w:alias w:val="#Nav: /Header/CompanyVATRegistrationNo_Lbl"/>
          <w:tag w:val="#Nav: Altran_Sales_Invoice/50019"/>
          <w:id w:val="1000698169"/>
          <w:dataBinding w:prefixMappings="xmlns:ns0='urn:microsoft-dynamics-nav/reports/Altran_Sales_Invoice/50019/'" w:xpath="/ns0:NavWordReportXmlPart[1]/ns0:Header[1]/ns0:CompanyVATRegistrationNo_Lbl[1]" w:storeItemID="{33CD23F5-915A-48AC-9273-418EFB98B215}"/>
          <w:text/>
        </w:sdtPr>
        <w:sdtContent>
          <w:tc>
            <w:tcPr>
              <w:tcW w:w="1250" w:type="pct"/>
            </w:tcPr>
            <w:p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Altran_Sales_Invoice/50019"/>
          <w:id w:val="649635640"/>
          <w:placeholder>
            <w:docPart w:val="DefaultPlaceholder_-1854013440"/>
          </w:placeholder>
          <w:dataBinding w:prefixMappings="xmlns:ns0='urn:microsoft-dynamics-nav/reports/Altran_Sales_Invoice/50019/'" w:xpath="/ns0:NavWordReportXmlPart[1]/ns0:Header[1]/ns0:HomePage_Lbl[1]" w:storeItemID="{33CD23F5-915A-48AC-9273-418EFB98B215}"/>
          <w:text/>
        </w:sdtPr>
        <w:sdtContent>
          <w:tc>
            <w:tcPr>
              <w:tcW w:w="1452" w:type="pct"/>
            </w:tcPr>
            <w:p w:rsidR="00C43401" w:rsidRDefault="00962B71" w:rsidP="00C4340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Altran_Sales_Invoice/50019"/>
          <w:id w:val="560367384"/>
          <w:dataBinding w:prefixMappings="xmlns:ns0='urn:microsoft-dynamics-nav/reports/Altran_Sales_Invoice/50019/'" w:xpath="/ns0:NavWordReportXmlPart[1]/ns0:Header[1]/ns0:CompanyPhoneNo_Lbl[1]" w:storeItemID="{33CD23F5-915A-48AC-9273-418EFB98B215}"/>
          <w:text/>
        </w:sdtPr>
        <w:sdtContent>
          <w:tc>
            <w:tcPr>
              <w:tcW w:w="915" w:type="pct"/>
            </w:tcPr>
            <w:p w:rsidR="00C43401" w:rsidRDefault="00C43401" w:rsidP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Altran_Sales_Invoice/50019"/>
          <w:id w:val="-272474917"/>
          <w:dataBinding w:prefixMappings="xmlns:ns0='urn:microsoft-dynamics-nav/reports/Altran_Sales_Invoice/50019/'" w:xpath="/ns0:NavWordReportXmlPart[1]/ns0:Header[1]/ns0:EMail_Header_Lbl[1]" w:storeItemID="{33CD23F5-915A-48AC-9273-418EFB98B215}"/>
          <w:text/>
        </w:sdtPr>
        <w:sdtContent>
          <w:tc>
            <w:tcPr>
              <w:tcW w:w="1383" w:type="pct"/>
              <w:tcMar>
                <w:right w:w="0" w:type="dxa"/>
              </w:tcMar>
            </w:tcPr>
            <w:p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C43401" w:rsidRPr="00F83594" w:rsidTr="00E070FA">
      <w:sdt>
        <w:sdtPr>
          <w:alias w:val="#Nav: /Header/CompanyVATRegistrationNo"/>
          <w:tag w:val="#Nav: Altran_Sales_Invoice/50019"/>
          <w:id w:val="-1968960596"/>
          <w:dataBinding w:prefixMappings="xmlns:ns0='urn:microsoft-dynamics-nav/reports/Altran_Sales_Invoice/50019/'" w:xpath="/ns0:NavWordReportXmlPart[1]/ns0:Header[1]/ns0:CompanyVATRegistrationNo[1]" w:storeItemID="{33CD23F5-915A-48AC-9273-418EFB98B215}"/>
          <w:text/>
        </w:sdtPr>
        <w:sdtContent>
          <w:tc>
            <w:tcPr>
              <w:tcW w:w="1250" w:type="pct"/>
            </w:tcPr>
            <w:p w:rsidR="00C43401" w:rsidRPr="00F83594" w:rsidRDefault="00C4340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Altran_Sales_Invoice/50019"/>
          <w:id w:val="412437649"/>
          <w:dataBinding w:prefixMappings="xmlns:ns0='urn:microsoft-dynamics-nav/reports/Altran_Sales_Invoice/50019/'" w:xpath="/ns0:NavWordReportXmlPart[1]/ns0:Header[1]/ns0:CompanyHomePage[1]" w:storeItemID="{33CD23F5-915A-48AC-9273-418EFB98B215}"/>
          <w:text/>
        </w:sdtPr>
        <w:sdtContent>
          <w:tc>
            <w:tcPr>
              <w:tcW w:w="1452" w:type="pct"/>
            </w:tcPr>
            <w:p w:rsidR="00C43401" w:rsidRPr="00F83594" w:rsidRDefault="00C4340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Altran_Sales_Invoice/50019"/>
          <w:id w:val="-1162540195"/>
          <w:dataBinding w:prefixMappings="xmlns:ns0='urn:microsoft-dynamics-nav/reports/Altran_Sales_Invoice/50019/'" w:xpath="/ns0:NavWordReportXmlPart[1]/ns0:Header[1]/ns0:CompanyPhoneNo[1]" w:storeItemID="{33CD23F5-915A-48AC-9273-418EFB98B215}"/>
          <w:text/>
        </w:sdtPr>
        <w:sdtContent>
          <w:tc>
            <w:tcPr>
              <w:tcW w:w="915" w:type="pct"/>
            </w:tcPr>
            <w:p w:rsidR="00C43401" w:rsidRPr="00F83594" w:rsidRDefault="00C4340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Altran_Sales_Invoice/50019"/>
          <w:id w:val="860396444"/>
          <w:dataBinding w:prefixMappings="xmlns:ns0='urn:microsoft-dynamics-nav/reports/Altran_Sales_Invoice/50019/'" w:xpath="/ns0:NavWordReportXmlPart[1]/ns0:Header[1]/ns0:CompanyEMail[1]" w:storeItemID="{33CD23F5-915A-48AC-9273-418EFB98B215}"/>
          <w:text/>
        </w:sdtPr>
        <w:sdtContent>
          <w:tc>
            <w:tcPr>
              <w:tcW w:w="1383" w:type="pct"/>
              <w:tcMar>
                <w:right w:w="0" w:type="dxa"/>
              </w:tcMar>
            </w:tcPr>
            <w:p w:rsidR="00C43401" w:rsidRPr="00F83594" w:rsidRDefault="00C4340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E070FA">
      <w:sdt>
        <w:sdtPr>
          <w:alias w:val="#Nav: /Header/CompanyBankName"/>
          <w:tag w:val="#Nav: Altran_Sales_Invoice/50019"/>
          <w:id w:val="536472809"/>
          <w:dataBinding w:prefixMappings="xmlns:ns0='urn:microsoft-dynamics-nav/reports/Altran_Sales_Invoice/50019/'" w:xpath="/ns0:NavWordReportXmlPart[1]/ns0:Header[1]/ns0:CompanyBankName[1]" w:storeItemID="{33CD23F5-915A-48AC-9273-418EFB98B215}"/>
          <w:text/>
        </w:sdtPr>
        <w:sdtContent>
          <w:tc>
            <w:tcPr>
              <w:tcW w:w="1250" w:type="pct"/>
            </w:tcPr>
            <w:p w:rsidR="00C43401" w:rsidRDefault="00C43401" w:rsidP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tc>
        <w:tcPr>
          <w:tcW w:w="1452" w:type="pct"/>
        </w:tcPr>
        <w:p w:rsidR="00C43401" w:rsidRDefault="00C43401" w:rsidP="00C43401">
          <w:pPr>
            <w:pStyle w:val="Heading2"/>
            <w:outlineLvl w:val="1"/>
          </w:pPr>
        </w:p>
      </w:tc>
      <w:tc>
        <w:tcPr>
          <w:tcW w:w="915" w:type="pct"/>
        </w:tcPr>
        <w:p w:rsidR="00C43401" w:rsidRDefault="00C43401" w:rsidP="00C43401">
          <w:pPr>
            <w:pStyle w:val="Heading2"/>
            <w:outlineLvl w:val="1"/>
          </w:pPr>
        </w:p>
      </w:tc>
      <w:tc>
        <w:tcPr>
          <w:tcW w:w="1383" w:type="pct"/>
          <w:tcMar>
            <w:right w:w="0" w:type="dxa"/>
          </w:tcMar>
        </w:tcPr>
        <w:p w:rsidR="00C43401" w:rsidRDefault="00C43401" w:rsidP="00C43401">
          <w:pPr>
            <w:pStyle w:val="Heading2"/>
            <w:outlineLvl w:val="1"/>
          </w:pPr>
        </w:p>
      </w:tc>
    </w:tr>
    <w:tr w:rsidR="00C43401" w:rsidRPr="00F83594" w:rsidTr="00E070FA">
      <w:tc>
        <w:tcPr>
          <w:tcW w:w="1250" w:type="pct"/>
        </w:tcPr>
        <w:p w:rsidR="00C43401" w:rsidRPr="00F83594" w:rsidRDefault="0059309B" w:rsidP="005C497A">
          <w:pPr>
            <w:pStyle w:val="NoSpacing"/>
          </w:pPr>
          <w:sdt>
            <w:sdtPr>
              <w:alias w:val="#Nav: /Header/CompanyBankBranchNo"/>
              <w:tag w:val="#Nav: Altran_Sales_Invoice/50019"/>
              <w:id w:val="800194651"/>
              <w:dataBinding w:prefixMappings="xmlns:ns0='urn:microsoft-dynamics-nav/reports/Altran_Sales_Invoice/50019/'" w:xpath="/ns0:NavWordReportXmlPart[1]/ns0:Header[1]/ns0:CompanyBankBranchNo[1]" w:storeItemID="{33CD23F5-915A-48AC-9273-418EFB98B215}"/>
              <w:text/>
            </w:sdtPr>
            <w:sdtContent>
              <w:r w:rsidR="00C43401" w:rsidRPr="00F83594">
                <w:rPr>
                  <w:lang w:val="da-DK"/>
                </w:rPr>
                <w:t>CompanyBankBranchNo</w:t>
              </w:r>
            </w:sdtContent>
          </w:sdt>
          <w:sdt>
            <w:sdtPr>
              <w:alias w:val="#Nav: /Header/CompanyBankAccountNo"/>
              <w:tag w:val="#Nav: Altran_Sales_Invoice/50019"/>
              <w:id w:val="-578668554"/>
              <w:dataBinding w:prefixMappings="xmlns:ns0='urn:microsoft-dynamics-nav/reports/Altran_Sales_Invoice/50019/'" w:xpath="/ns0:NavWordReportXmlPart[1]/ns0:Header[1]/ns0:CompanyBankAccountNo[1]" w:storeItemID="{33CD23F5-915A-48AC-9273-418EFB98B215}"/>
              <w:text/>
            </w:sdtPr>
            <w:sdtContent>
              <w:r w:rsidR="00C43401" w:rsidRPr="00F83594">
                <w:rPr>
                  <w:lang w:val="da-DK"/>
                </w:rPr>
                <w:t>CompanyBankAccountNo</w:t>
              </w:r>
            </w:sdtContent>
          </w:sdt>
        </w:p>
      </w:tc>
      <w:tc>
        <w:tcPr>
          <w:tcW w:w="1452" w:type="pct"/>
        </w:tcPr>
        <w:p w:rsidR="00C43401" w:rsidRPr="00F83594" w:rsidRDefault="00C43401" w:rsidP="00E070FA">
          <w:pPr>
            <w:pStyle w:val="NoSpacing"/>
          </w:pPr>
        </w:p>
      </w:tc>
      <w:tc>
        <w:tcPr>
          <w:tcW w:w="915" w:type="pct"/>
        </w:tcPr>
        <w:p w:rsidR="00C43401" w:rsidRPr="00F83594" w:rsidRDefault="00C43401" w:rsidP="005C497A">
          <w:pPr>
            <w:pStyle w:val="NoSpacing"/>
          </w:pPr>
        </w:p>
      </w:tc>
      <w:tc>
        <w:tcPr>
          <w:tcW w:w="1383" w:type="pct"/>
          <w:tcMar>
            <w:right w:w="0" w:type="dxa"/>
          </w:tcMar>
        </w:tcPr>
        <w:p w:rsidR="00C43401" w:rsidRPr="00F83594" w:rsidRDefault="00C43401" w:rsidP="005C497A">
          <w:pPr>
            <w:pStyle w:val="NoSpacing"/>
          </w:pPr>
        </w:p>
      </w:tc>
    </w:tr>
  </w:tbl>
  <w:p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A0A" w:rsidRDefault="00606A0A" w:rsidP="00E40C63">
      <w:pPr>
        <w:spacing w:after="0"/>
      </w:pPr>
      <w:r>
        <w:separator/>
      </w:r>
    </w:p>
  </w:footnote>
  <w:footnote w:type="continuationSeparator" w:id="1">
    <w:p w:rsidR="00606A0A" w:rsidRDefault="00606A0A" w:rsidP="00E40C6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71" w:rsidRDefault="00962B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6174"/>
      <w:gridCol w:w="4365"/>
    </w:tblGrid>
    <w:tr w:rsidR="00C43401" w:rsidTr="00772EA7">
      <w:tc>
        <w:tcPr>
          <w:tcW w:w="2929" w:type="pct"/>
        </w:tcPr>
        <w:p w:rsidR="00C43401" w:rsidRPr="00C43401" w:rsidRDefault="0059309B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Altran_Sales_Invoice/50019"/>
              <w:id w:val="1118172250"/>
              <w:placeholder>
                <w:docPart w:val="85F17D8968A64DA6A4F66CAAC909213D"/>
              </w:placeholder>
              <w:dataBinding w:prefixMappings="xmlns:ns0='urn:microsoft-dynamics-nav/reports/Altran_Sales_Invoice/50019/'" w:xpath="/ns0:NavWordReportXmlPart[1]/ns0:Header[1]/ns0:DocumentTitle_Lbl[1]" w:storeItemID="{33CD23F5-915A-48AC-9273-418EFB98B215}"/>
              <w:text/>
            </w:sdtPr>
            <w:sdtContent>
              <w:r w:rsidR="00C43401" w:rsidRPr="00C43401">
                <w:rPr>
                  <w:rStyle w:val="Strong"/>
                </w:rPr>
                <w:t>DocumentTitle_Lbl</w:t>
              </w:r>
            </w:sdtContent>
          </w:sdt>
          <w:sdt>
            <w:sdtPr>
              <w:rPr>
                <w:rStyle w:val="Strong"/>
              </w:rPr>
              <w:alias w:val="#Nav: /Header/DocumentNo"/>
              <w:tag w:val="#Nav: Altran_Sales_Invoice/50019"/>
              <w:id w:val="-1792285139"/>
              <w:placeholder>
                <w:docPart w:val="85F17D8968A64DA6A4F66CAAC909213D"/>
              </w:placeholder>
              <w:dataBinding w:prefixMappings="xmlns:ns0='urn:microsoft-dynamics-nav/reports/Altran_Sales_Invoice/50019/'" w:xpath="/ns0:NavWordReportXmlPart[1]/ns0:Header[1]/ns0:DocumentNo[1]" w:storeItemID="{33CD23F5-915A-48AC-9273-418EFB98B215}"/>
              <w:text/>
            </w:sdtPr>
            <w:sdtContent>
              <w:r w:rsidR="00C43401" w:rsidRP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Altran_Sales_Invoice/50019"/>
            <w:id w:val="-1183590736"/>
            <w:placeholder>
              <w:docPart w:val="647FBC123D0D4A4C8824A50443E4DFC1"/>
            </w:placeholder>
            <w:dataBinding w:prefixMappings="xmlns:ns0='urn:microsoft-dynamics-nav/reports/Altran_Sales_Invoice/50019/'" w:xpath="/ns0:NavWordReportXmlPart[1]/ns0:Header[1]/ns0:DocumentDate[1]" w:storeItemID="{33CD23F5-915A-48AC-9273-418EFB98B215}"/>
            <w:text/>
          </w:sdtPr>
          <w:sdtContent>
            <w:p w:rsidR="00C43401" w:rsidRDefault="00C43401" w:rsidP="00C43401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RDefault="0059309B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Altran_Sales_Invoice/50019"/>
              <w:id w:val="-1719745130"/>
              <w:placeholder>
                <w:docPart w:val="85F17D8968A64DA6A4F66CAAC909213D"/>
              </w:placeholder>
              <w:dataBinding w:prefixMappings="xmlns:ns0='urn:microsoft-dynamics-nav/reports/Altran_Sales_Invoice/50019/'" w:xpath="/ns0:NavWordReportXmlPart[1]/ns0:Header[1]/ns0:Page_Lbl[1]" w:storeItemID="{33CD23F5-915A-48AC-9273-418EFB98B215}"/>
              <w:text/>
            </w:sdtPr>
            <w:sdtContent>
              <w:r w:rsidR="00C43401" w:rsidRPr="00204F31">
                <w:t>Page_Lbl</w:t>
              </w:r>
            </w:sdtContent>
          </w:sdt>
          <w:r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Pr="00204F31">
            <w:rPr>
              <w:bCs/>
            </w:rPr>
            <w:fldChar w:fldCharType="separate"/>
          </w:r>
          <w:r w:rsidR="006F4133">
            <w:rPr>
              <w:bCs/>
              <w:noProof/>
            </w:rPr>
            <w:t>2</w:t>
          </w:r>
          <w:r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fldSimple w:instr=" NUMPAGES  \* Arabic  \* MERGEFORMAT ">
            <w:r w:rsidR="006F4133" w:rsidRPr="006F4133">
              <w:rPr>
                <w:bCs/>
                <w:noProof/>
              </w:rPr>
              <w:t>2</w:t>
            </w:r>
          </w:fldSimple>
        </w:p>
      </w:tc>
      <w:tc>
        <w:tcPr>
          <w:tcW w:w="2071" w:type="pct"/>
        </w:tcPr>
        <w:p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6174"/>
      <w:gridCol w:w="4365"/>
    </w:tblGrid>
    <w:tr w:rsidR="00C43401" w:rsidTr="00772EA7">
      <w:tc>
        <w:tcPr>
          <w:tcW w:w="2929" w:type="pct"/>
        </w:tcPr>
        <w:p w:rsidR="00C43401" w:rsidRPr="00204F31" w:rsidRDefault="0059309B" w:rsidP="00C43401">
          <w:pPr>
            <w:pStyle w:val="Title"/>
          </w:pPr>
          <w:sdt>
            <w:sdtPr>
              <w:alias w:val="#Nav: /Header/DocumentTitle_Lbl"/>
              <w:tag w:val="#Nav: Altran_Sales_Invoice/50019"/>
              <w:id w:val="-243725382"/>
              <w:placeholder>
                <w:docPart w:val="4BD5A61B1BCB450480F0D2A5ABE0F40B"/>
              </w:placeholder>
              <w:dataBinding w:prefixMappings="xmlns:ns0='urn:microsoft-dynamics-nav/reports/Altran_Sales_Invoice/50019/'" w:xpath="/ns0:NavWordReportXmlPart[1]/ns0:Header[1]/ns0:DocumentTitle_Lbl[1]" w:storeItemID="{33CD23F5-915A-48AC-9273-418EFB98B215}"/>
              <w:text/>
            </w:sdtPr>
            <w:sdtContent>
              <w:r w:rsidR="00C43401" w:rsidRPr="00204F31">
                <w:t>DocumentTitle_Lbl</w:t>
              </w:r>
            </w:sdtContent>
          </w:sdt>
          <w:sdt>
            <w:sdtPr>
              <w:alias w:val="#Nav: /Header/DocumentNo"/>
              <w:tag w:val="#Nav: Altran_Sales_Invoice/50019"/>
              <w:id w:val="468630016"/>
              <w:placeholder>
                <w:docPart w:val="4BD5A61B1BCB450480F0D2A5ABE0F40B"/>
              </w:placeholder>
              <w:dataBinding w:prefixMappings="xmlns:ns0='urn:microsoft-dynamics-nav/reports/Altran_Sales_Invoice/50019/'" w:xpath="/ns0:NavWordReportXmlPart[1]/ns0:Header[1]/ns0:DocumentNo[1]" w:storeItemID="{33CD23F5-915A-48AC-9273-418EFB98B215}"/>
              <w:text/>
            </w:sdtPr>
            <w:sdtContent>
              <w:r w:rsidR="00C43401" w:rsidRPr="00204F31">
                <w:t>DocumentNo</w:t>
              </w:r>
            </w:sdtContent>
          </w:sdt>
        </w:p>
        <w:sdt>
          <w:sdtPr>
            <w:alias w:val="#Nav: /Header/DocumentDate"/>
            <w:tag w:val="#Nav: Altran_Sales_Invoice/50019"/>
            <w:id w:val="-386421384"/>
            <w:placeholder>
              <w:docPart w:val="BC4B939BA08A40B1A8E2349E00F308FC"/>
            </w:placeholder>
            <w:dataBinding w:prefixMappings="xmlns:ns0='urn:microsoft-dynamics-nav/reports/Altran_Sales_Invoice/50019/'" w:xpath="/ns0:NavWordReportXmlPart[1]/ns0:Header[1]/ns0:DocumentDate[1]" w:storeItemID="{33CD23F5-915A-48AC-9273-418EFB98B215}"/>
            <w:text/>
          </w:sdtPr>
          <w:sdtContent>
            <w:p w:rsidR="00C43401" w:rsidRDefault="00C43401" w:rsidP="00C43401">
              <w:pPr>
                <w:pStyle w:val="Subtitle"/>
              </w:pPr>
              <w:r w:rsidRPr="00364456">
                <w:t>DocumentDate</w:t>
              </w:r>
            </w:p>
          </w:sdtContent>
        </w:sdt>
        <w:p w:rsidR="00C43401" w:rsidRPr="00204F31" w:rsidRDefault="0059309B" w:rsidP="00C43401">
          <w:pPr>
            <w:pStyle w:val="Subtitle"/>
            <w:rPr>
              <w:bCs/>
            </w:rPr>
          </w:pPr>
          <w:sdt>
            <w:sdtPr>
              <w:alias w:val="#Nav: /Header/Page_Lbl"/>
              <w:tag w:val="#Nav: Altran_Sales_Invoice/50019"/>
              <w:id w:val="799797659"/>
              <w:placeholder>
                <w:docPart w:val="4BD5A61B1BCB450480F0D2A5ABE0F40B"/>
              </w:placeholder>
              <w:dataBinding w:prefixMappings="xmlns:ns0='urn:microsoft-dynamics-nav/reports/Altran_Sales_Invoice/50019/'" w:xpath="/ns0:NavWordReportXmlPart[1]/ns0:Header[1]/ns0:Page_Lbl[1]" w:storeItemID="{33CD23F5-915A-48AC-9273-418EFB98B215}"/>
              <w:text/>
            </w:sdtPr>
            <w:sdtContent>
              <w:r w:rsidR="00C43401" w:rsidRPr="00204F31">
                <w:t>Page_Lbl</w:t>
              </w:r>
            </w:sdtContent>
          </w:sdt>
          <w:r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Pr="00204F31">
            <w:rPr>
              <w:bCs/>
            </w:rPr>
            <w:fldChar w:fldCharType="separate"/>
          </w:r>
          <w:r w:rsidR="006F4133">
            <w:rPr>
              <w:bCs/>
              <w:noProof/>
            </w:rPr>
            <w:t>1</w:t>
          </w:r>
          <w:r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fldSimple w:instr=" NUMPAGES  \* Arabic  \* MERGEFORMAT ">
            <w:r w:rsidR="006F4133" w:rsidRPr="006F4133">
              <w:rPr>
                <w:bCs/>
                <w:noProof/>
              </w:rPr>
              <w:t>2</w:t>
            </w:r>
          </w:fldSimple>
        </w:p>
        <w:p w:rsidR="00C43401" w:rsidRDefault="00C43401" w:rsidP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RDefault="0059309B" w:rsidP="00C43401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Altran_Sales_Invoice/50019"/>
              <w:id w:val="795027538"/>
              <w:dataBinding w:prefixMappings="xmlns:ns0='urn:microsoft-dynamics-nav/reports/Altran_Sales_Invoice/50019/'" w:xpath="/ns0:NavWordReportXmlPart[1]/ns0:Header[1]/ns0:CompanyPicture[1]" w:storeItemID="{33CD23F5-915A-48AC-9273-418EFB98B215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>
                    <wp:extent cx="1081796" cy="1079997"/>
                    <wp:effectExtent l="19050" t="0" r="4054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1796" cy="10799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84604"/>
    <w:rsid w:val="001B793C"/>
    <w:rsid w:val="001D1CE2"/>
    <w:rsid w:val="001D6807"/>
    <w:rsid w:val="001E4E27"/>
    <w:rsid w:val="0020108A"/>
    <w:rsid w:val="00216AF6"/>
    <w:rsid w:val="00235CA0"/>
    <w:rsid w:val="00245B0E"/>
    <w:rsid w:val="00256992"/>
    <w:rsid w:val="00261876"/>
    <w:rsid w:val="0026269B"/>
    <w:rsid w:val="002669DB"/>
    <w:rsid w:val="00273BA9"/>
    <w:rsid w:val="002753D8"/>
    <w:rsid w:val="00277CA6"/>
    <w:rsid w:val="0029628E"/>
    <w:rsid w:val="002A29DF"/>
    <w:rsid w:val="002A382C"/>
    <w:rsid w:val="002B6B46"/>
    <w:rsid w:val="002D6633"/>
    <w:rsid w:val="002E2A56"/>
    <w:rsid w:val="00300D72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E58F2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309B"/>
    <w:rsid w:val="00595F7F"/>
    <w:rsid w:val="005963DE"/>
    <w:rsid w:val="005A0994"/>
    <w:rsid w:val="005C497A"/>
    <w:rsid w:val="005F2559"/>
    <w:rsid w:val="005F5EC9"/>
    <w:rsid w:val="005F6BCC"/>
    <w:rsid w:val="0060202A"/>
    <w:rsid w:val="00606A0A"/>
    <w:rsid w:val="00610A30"/>
    <w:rsid w:val="00612ABF"/>
    <w:rsid w:val="006209BC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6F4133"/>
    <w:rsid w:val="00702AAD"/>
    <w:rsid w:val="0071439C"/>
    <w:rsid w:val="00716E24"/>
    <w:rsid w:val="00717D16"/>
    <w:rsid w:val="00741F6B"/>
    <w:rsid w:val="00750B0E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AA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87B18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3AF5"/>
    <w:rsid w:val="00A048EC"/>
    <w:rsid w:val="00A054AE"/>
    <w:rsid w:val="00A30C38"/>
    <w:rsid w:val="00A42BE5"/>
    <w:rsid w:val="00A4704F"/>
    <w:rsid w:val="00A63F28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2F4"/>
    <w:rsid w:val="00B91CA1"/>
    <w:rsid w:val="00B92F96"/>
    <w:rsid w:val="00B96060"/>
    <w:rsid w:val="00BC232B"/>
    <w:rsid w:val="00BD2533"/>
    <w:rsid w:val="00BD35AE"/>
    <w:rsid w:val="00BD60E0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070FA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053A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3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customStyle="1" w:styleId="GridTableLight">
    <w:name w:val="Grid Table Light"/>
    <w:basedOn w:val="TableNormal"/>
    <w:uiPriority w:val="40"/>
    <w:rsid w:val="00EC19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6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D4686A9B944556BAF87A0954C55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80CE-D7A3-409E-BCDC-D009B18B51E5}"/>
      </w:docPartPr>
      <w:docPartBody>
        <w:p w:rsidR="00BA1892" w:rsidRDefault="00DC2236" w:rsidP="00DC2236">
          <w:pPr>
            <w:pStyle w:val="83D4686A9B944556BAF87A0954C55D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2990D2574142FA9A4FA77B44E30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8AD-453F-4706-8D69-0182331238FA}"/>
      </w:docPartPr>
      <w:docPartBody>
        <w:p w:rsidR="00BA1892" w:rsidRDefault="00DC2236" w:rsidP="00DC2236">
          <w:pPr>
            <w:pStyle w:val="E52990D2574142FA9A4FA77B44E30236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F13E6CB051147188BC5D277D335E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D70F0-671E-4471-8CCF-EF0B595340C6}"/>
      </w:docPartPr>
      <w:docPartBody>
        <w:p w:rsidR="00BA1892" w:rsidRDefault="00DC2236" w:rsidP="00DC2236">
          <w:pPr>
            <w:pStyle w:val="1F13E6CB051147188BC5D277D335ED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C3A3D0933C4FAE84F69FD86E39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73B54-ACA8-4B42-90AB-19D7959C9AC0}"/>
      </w:docPartPr>
      <w:docPartBody>
        <w:p w:rsidR="00BA1892" w:rsidRDefault="00DC2236" w:rsidP="00DC2236">
          <w:pPr>
            <w:pStyle w:val="F2C3A3D0933C4FAE84F69FD86E395B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C2F3B560AB34E9EBB7956BE3F5FB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A44CF-0AFA-4DED-9695-B7BA8B679BE9}"/>
      </w:docPartPr>
      <w:docPartBody>
        <w:p w:rsidR="00BA1892" w:rsidRDefault="00DC2236" w:rsidP="00DC2236">
          <w:pPr>
            <w:pStyle w:val="5C2F3B560AB34E9EBB7956BE3F5FB7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22D23492F1489EB788D3216E926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89970-AB5C-4E71-8619-720913E29145}"/>
      </w:docPartPr>
      <w:docPartBody>
        <w:p w:rsidR="00BA1892" w:rsidRDefault="00DC2236" w:rsidP="00DC2236">
          <w:pPr>
            <w:pStyle w:val="1522D23492F1489EB788D3216E9263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940F393205947C5877B3F035B02D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1F30-0EA6-4160-829E-D76631529251}"/>
      </w:docPartPr>
      <w:docPartBody>
        <w:p w:rsidR="00BA1892" w:rsidRDefault="00DC2236" w:rsidP="00DC2236">
          <w:pPr>
            <w:pStyle w:val="E940F393205947C5877B3F035B02D1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396C15634445BA9376B9F9A5BF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AEF50-E374-47DC-AC42-0F01CE6639BB}"/>
      </w:docPartPr>
      <w:docPartBody>
        <w:p w:rsidR="00BA1892" w:rsidRDefault="00DC2236" w:rsidP="00DC2236">
          <w:pPr>
            <w:pStyle w:val="D9396C15634445BA9376B9F9A5BFFF58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5E35BE"/>
    <w:rsid w:val="00063CDB"/>
    <w:rsid w:val="000912A0"/>
    <w:rsid w:val="00187B3E"/>
    <w:rsid w:val="001D6FE3"/>
    <w:rsid w:val="001F6C15"/>
    <w:rsid w:val="002F6AA1"/>
    <w:rsid w:val="003E037C"/>
    <w:rsid w:val="004218E8"/>
    <w:rsid w:val="00441283"/>
    <w:rsid w:val="005073E4"/>
    <w:rsid w:val="005234A8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BA1892"/>
    <w:rsid w:val="00C03606"/>
    <w:rsid w:val="00C473CC"/>
    <w:rsid w:val="00D03585"/>
    <w:rsid w:val="00D15F3E"/>
    <w:rsid w:val="00DC2236"/>
    <w:rsid w:val="00E50F08"/>
    <w:rsid w:val="00F101A4"/>
    <w:rsid w:val="00F635C5"/>
    <w:rsid w:val="00F90B5E"/>
    <w:rsid w:val="00FC1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2236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  <w:style w:type="paragraph" w:customStyle="1" w:styleId="BC086CB5F5414C81AEBE0A3C11ACF6AE">
    <w:name w:val="BC086CB5F5414C81AEBE0A3C11ACF6AE"/>
    <w:rsid w:val="000912A0"/>
    <w:pPr>
      <w:spacing w:after="200" w:line="276" w:lineRule="auto"/>
    </w:pPr>
  </w:style>
  <w:style w:type="paragraph" w:customStyle="1" w:styleId="8192E8D1F55F4858B9B4ADFFB473319F">
    <w:name w:val="8192E8D1F55F4858B9B4ADFFB473319F"/>
    <w:rsid w:val="000912A0"/>
    <w:pPr>
      <w:spacing w:after="200" w:line="276" w:lineRule="auto"/>
    </w:pPr>
  </w:style>
  <w:style w:type="paragraph" w:customStyle="1" w:styleId="FA3FED2DFD0F45288F582E758EF712B6">
    <w:name w:val="FA3FED2DFD0F45288F582E758EF712B6"/>
    <w:rsid w:val="000912A0"/>
    <w:pPr>
      <w:spacing w:after="200" w:line="276" w:lineRule="auto"/>
    </w:pPr>
  </w:style>
  <w:style w:type="paragraph" w:customStyle="1" w:styleId="B40E073366C94977BAE351ECA7A4E997">
    <w:name w:val="B40E073366C94977BAE351ECA7A4E997"/>
    <w:rsid w:val="000912A0"/>
    <w:pPr>
      <w:spacing w:after="200" w:line="276" w:lineRule="auto"/>
    </w:pPr>
  </w:style>
  <w:style w:type="paragraph" w:customStyle="1" w:styleId="1794C0201A2C430AA89BB2CC885AA08B">
    <w:name w:val="1794C0201A2C430AA89BB2CC885AA08B"/>
    <w:rsid w:val="000912A0"/>
    <w:pPr>
      <w:spacing w:after="200" w:line="276" w:lineRule="auto"/>
    </w:pPr>
  </w:style>
  <w:style w:type="paragraph" w:customStyle="1" w:styleId="CDF1AED7F833402AB42507556D0593C3">
    <w:name w:val="CDF1AED7F833402AB42507556D0593C3"/>
    <w:rsid w:val="000912A0"/>
    <w:pPr>
      <w:spacing w:after="200" w:line="276" w:lineRule="auto"/>
    </w:pPr>
  </w:style>
  <w:style w:type="paragraph" w:customStyle="1" w:styleId="005A292F6588452887A34505BD877309">
    <w:name w:val="005A292F6588452887A34505BD877309"/>
    <w:rsid w:val="000912A0"/>
    <w:pPr>
      <w:spacing w:after="200" w:line="276" w:lineRule="auto"/>
    </w:pPr>
  </w:style>
  <w:style w:type="paragraph" w:customStyle="1" w:styleId="AC8DBB590D3445929A9386BC451AE658">
    <w:name w:val="AC8DBB590D3445929A9386BC451AE658"/>
    <w:rsid w:val="000912A0"/>
    <w:pPr>
      <w:spacing w:after="200" w:line="276" w:lineRule="auto"/>
    </w:pPr>
  </w:style>
  <w:style w:type="paragraph" w:customStyle="1" w:styleId="A83F54C664B84E67B26F9FF999E4D6DD">
    <w:name w:val="A83F54C664B84E67B26F9FF999E4D6DD"/>
    <w:rsid w:val="000912A0"/>
    <w:pPr>
      <w:spacing w:after="200" w:line="276" w:lineRule="auto"/>
    </w:pPr>
  </w:style>
  <w:style w:type="paragraph" w:customStyle="1" w:styleId="83D4686A9B944556BAF87A0954C55D03">
    <w:name w:val="83D4686A9B944556BAF87A0954C55D03"/>
    <w:rsid w:val="00DC2236"/>
    <w:pPr>
      <w:spacing w:after="200" w:line="276" w:lineRule="auto"/>
    </w:pPr>
  </w:style>
  <w:style w:type="paragraph" w:customStyle="1" w:styleId="E52990D2574142FA9A4FA77B44E30236">
    <w:name w:val="E52990D2574142FA9A4FA77B44E30236"/>
    <w:rsid w:val="00DC2236"/>
    <w:pPr>
      <w:spacing w:after="200" w:line="276" w:lineRule="auto"/>
    </w:pPr>
  </w:style>
  <w:style w:type="paragraph" w:customStyle="1" w:styleId="1F13E6CB051147188BC5D277D335ED53">
    <w:name w:val="1F13E6CB051147188BC5D277D335ED53"/>
    <w:rsid w:val="00DC2236"/>
    <w:pPr>
      <w:spacing w:after="200" w:line="276" w:lineRule="auto"/>
    </w:pPr>
  </w:style>
  <w:style w:type="paragraph" w:customStyle="1" w:styleId="F2C3A3D0933C4FAE84F69FD86E395BD0">
    <w:name w:val="F2C3A3D0933C4FAE84F69FD86E395BD0"/>
    <w:rsid w:val="00DC2236"/>
    <w:pPr>
      <w:spacing w:after="200" w:line="276" w:lineRule="auto"/>
    </w:pPr>
  </w:style>
  <w:style w:type="paragraph" w:customStyle="1" w:styleId="5C2F3B560AB34E9EBB7956BE3F5FB7C1">
    <w:name w:val="5C2F3B560AB34E9EBB7956BE3F5FB7C1"/>
    <w:rsid w:val="00DC2236"/>
    <w:pPr>
      <w:spacing w:after="200" w:line="276" w:lineRule="auto"/>
    </w:pPr>
  </w:style>
  <w:style w:type="paragraph" w:customStyle="1" w:styleId="1522D23492F1489EB788D3216E9263D1">
    <w:name w:val="1522D23492F1489EB788D3216E9263D1"/>
    <w:rsid w:val="00DC2236"/>
    <w:pPr>
      <w:spacing w:after="200" w:line="276" w:lineRule="auto"/>
    </w:pPr>
  </w:style>
  <w:style w:type="paragraph" w:customStyle="1" w:styleId="E940F393205947C5877B3F035B02D118">
    <w:name w:val="E940F393205947C5877B3F035B02D118"/>
    <w:rsid w:val="00DC2236"/>
    <w:pPr>
      <w:spacing w:after="200" w:line="276" w:lineRule="auto"/>
    </w:pPr>
  </w:style>
  <w:style w:type="paragraph" w:customStyle="1" w:styleId="D9396C15634445BA9376B9F9A5BFFF58">
    <w:name w:val="D9396C15634445BA9376B9F9A5BFFF58"/>
    <w:rsid w:val="00DC2236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l t r a n _ S a l e s _ I n v o i c e / 5 0 0 1 9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D23F5-915A-48AC-9273-418EFB98B215}">
  <ds:schemaRefs>
    <ds:schemaRef ds:uri="urn:microsoft-dynamics-nav/reports/Altran_Sales_Invoice/50019/"/>
  </ds:schemaRefs>
</ds:datastoreItem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2017-02-27T11:22:00Z</dcterms:created>
  <dcterms:modified xsi:type="dcterms:W3CDTF">2023-05-03T18:53:00Z</dcterms:modified>
</cp:coreProperties>
</file>